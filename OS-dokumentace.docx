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0375491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sdt>
          <w:sdtPr>
            <w:id w:val="-1724750495"/>
          </w:sdtPr>
          <w:sdtEndPr/>
          <w:sdtContent>
            <w:p w14:paraId="3E0D626A" w14:textId="77777777" w:rsidR="000B2F2C" w:rsidRDefault="004C2955">
              <w:r>
                <w:rPr>
                  <w:noProof/>
                  <w:lang w:val="en-US" w:eastAsia="en-US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668BB00C" wp14:editId="17EDB06D">
                        <wp:simplePos x="0" y="0"/>
                        <wp:positionH relativeFrom="page">
                          <wp:posOffset>704850</wp:posOffset>
                        </wp:positionH>
                        <wp:positionV relativeFrom="margin">
                          <wp:posOffset>1166495</wp:posOffset>
                        </wp:positionV>
                        <wp:extent cx="5791200" cy="6934200"/>
                        <wp:effectExtent l="0" t="0" r="0" b="0"/>
                        <wp:wrapTopAndBottom/>
                        <wp:docPr id="6" name="Textové pole 6" descr="Titul, podtitul a resumé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91200" cy="6934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8B3892A" w14:textId="77777777" w:rsidR="000B2F2C" w:rsidRDefault="003057A2" w:rsidP="00DB073E">
                                    <w:pPr>
                                      <w:pStyle w:val="Nzev1"/>
                                      <w:spacing w:line="1500" w:lineRule="exact"/>
                                      <w:ind w:left="113" w:right="113"/>
                                    </w:pPr>
                                    <w:sdt>
                                      <w:sdtPr>
                                        <w:rPr>
                                          <w:sz w:val="124"/>
                                          <w:szCs w:val="124"/>
                                        </w:rPr>
                                        <w:alias w:val="Titul"/>
                                        <w:tag w:val=""/>
                                        <w:id w:val="701364701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4C2955" w:rsidRPr="004C2955">
                                          <w:rPr>
                                            <w:sz w:val="124"/>
                                            <w:szCs w:val="124"/>
                                          </w:rPr>
                                          <w:t>Simulátor OS</w:t>
                                        </w:r>
                                      </w:sdtContent>
                                    </w:sdt>
                                  </w:p>
                                  <w:p w14:paraId="4AA20392" w14:textId="77777777" w:rsidR="000B2F2C" w:rsidRDefault="000B2F2C">
                                    <w:pPr>
                                      <w:pStyle w:val="Podtitul1"/>
                                    </w:pPr>
                                    <w:r>
                                      <w:t xml:space="preserve"> </w:t>
                                    </w:r>
                                    <w:sdt>
                                      <w:sdtPr>
                                        <w:alias w:val="Datum"/>
                                        <w:id w:val="1417830956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4-01-01T00:00:00Z">
                                          <w:dateFormat w:val="yyyy"/>
                                          <w:lid w:val="cs-CZ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r w:rsidR="004C2955">
                                          <w:t>2014</w:t>
                                        </w:r>
                                      </w:sdtContent>
                                    </w:sdt>
                                  </w:p>
                                  <w:p w14:paraId="446FE6C8" w14:textId="0BDAE575" w:rsidR="004C2955" w:rsidRDefault="003057A2" w:rsidP="004C2955">
                                    <w:pPr>
                                      <w:pStyle w:val="Resum"/>
                                    </w:pPr>
                                    <w:sdt>
                                      <w:sdtPr>
                                        <w:alias w:val="Resumé"/>
                                        <w:id w:val="106622669"/>
  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roofErr w:type="spellStart"/>
                                        <w:r w:rsidR="00E2751E">
                                          <w:rPr>
                                            <w:lang w:val="en-US"/>
                                          </w:rPr>
                                          <w:t>Západočeská</w:t>
                                        </w:r>
                                        <w:proofErr w:type="spellEnd"/>
                                        <w:r w:rsidR="00E2751E">
                                          <w:rPr>
                                            <w:lang w:val="en-U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E2751E">
                                          <w:rPr>
                                            <w:lang w:val="en-US"/>
                                          </w:rPr>
                                          <w:t>univerzita</w:t>
                                        </w:r>
                                        <w:proofErr w:type="spellEnd"/>
                                        <w:r w:rsidR="00E2751E">
                                          <w:rPr>
                                            <w:lang w:val="en-US"/>
                                          </w:rPr>
                                          <w:t xml:space="preserve"> v </w:t>
                                        </w:r>
                                        <w:proofErr w:type="spellStart"/>
                                        <w:r w:rsidR="00E2751E">
                                          <w:rPr>
                                            <w:lang w:val="en-US"/>
                                          </w:rPr>
                                          <w:t>Plzni</w:t>
                                        </w:r>
                                        <w:proofErr w:type="spellEnd"/>
                                      </w:sdtContent>
                                    </w:sdt>
                                    <w:r w:rsidR="004C2955">
                                      <w:t xml:space="preserve"> </w:t>
                                    </w:r>
                                    <w:r w:rsidR="004C2955">
                                      <w:br/>
                                      <w:t>Fakulta aplikovaných věd</w:t>
                                    </w:r>
                                    <w:r w:rsidR="004C2955">
                                      <w:br/>
                                      <w:t>Katedra informatiky a výpočetní techniky</w:t>
                                    </w:r>
                                    <w:r w:rsidR="004C2955">
                                      <w:br/>
                                      <w:t>Předmět: Operační systémy (KIV/OS)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ové pole 6" o:spid="_x0000_s1026" type="#_x0000_t202" alt="Popis: Titul, podtitul a resumé" style="position:absolute;margin-left:55.5pt;margin-top:91.85pt;width:456pt;height:546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" filled="f" stroked="f" strokeweight=".5pt">
                        <v:textbox inset="0,0,0,0">
                          <w:txbxContent>
                            <w:p w14:paraId="68B3892A" w14:textId="77777777" w:rsidR="000B2F2C" w:rsidRDefault="003057A2" w:rsidP="00DB073E">
                              <w:pPr>
                                <w:pStyle w:val="Nzev1"/>
                                <w:spacing w:line="1500" w:lineRule="exact"/>
                                <w:ind w:left="113" w:right="113"/>
                              </w:pPr>
                              <w:sdt>
                                <w:sdtPr>
                                  <w:rPr>
                                    <w:sz w:val="124"/>
                                    <w:szCs w:val="124"/>
                                  </w:rPr>
                                  <w:alias w:val="Titul"/>
                                  <w:tag w:val=""/>
                                  <w:id w:val="70136470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4C2955" w:rsidRPr="004C2955">
                                    <w:rPr>
                                      <w:sz w:val="124"/>
                                      <w:szCs w:val="124"/>
                                    </w:rPr>
                                    <w:t>Simulátor OS</w:t>
                                  </w:r>
                                </w:sdtContent>
                              </w:sdt>
                            </w:p>
                            <w:p w14:paraId="4AA20392" w14:textId="77777777" w:rsidR="000B2F2C" w:rsidRDefault="000B2F2C">
                              <w:pPr>
                                <w:pStyle w:val="Podtitul1"/>
                              </w:pPr>
                              <w:r>
                                <w:t xml:space="preserve"> </w:t>
                              </w:r>
                              <w:sdt>
                                <w:sdtPr>
                                  <w:alias w:val="Datum"/>
                                  <w:id w:val="141783095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4C2955">
                                    <w:t>2014</w:t>
                                  </w:r>
                                </w:sdtContent>
                              </w:sdt>
                            </w:p>
                            <w:p w14:paraId="446FE6C8" w14:textId="0BDAE575" w:rsidR="004C2955" w:rsidRDefault="003057A2" w:rsidP="004C2955">
                              <w:pPr>
                                <w:pStyle w:val="Resum"/>
                              </w:pPr>
                              <w:sdt>
                                <w:sdtPr>
                                  <w:alias w:val="Resumé"/>
                                  <w:id w:val="106622669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="00E2751E">
                                    <w:rPr>
                                      <w:lang w:val="en-US"/>
                                    </w:rPr>
                                    <w:t>Západočeská</w:t>
                                  </w:r>
                                  <w:proofErr w:type="spellEnd"/>
                                  <w:r w:rsidR="00E2751E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="00E2751E">
                                    <w:rPr>
                                      <w:lang w:val="en-US"/>
                                    </w:rPr>
                                    <w:t>univerzita</w:t>
                                  </w:r>
                                  <w:proofErr w:type="spellEnd"/>
                                  <w:r w:rsidR="00E2751E">
                                    <w:rPr>
                                      <w:lang w:val="en-US"/>
                                    </w:rPr>
                                    <w:t xml:space="preserve"> v </w:t>
                                  </w:r>
                                  <w:proofErr w:type="spellStart"/>
                                  <w:r w:rsidR="00E2751E">
                                    <w:rPr>
                                      <w:lang w:val="en-US"/>
                                    </w:rPr>
                                    <w:t>Plzni</w:t>
                                  </w:r>
                                  <w:proofErr w:type="spellEnd"/>
                                </w:sdtContent>
                              </w:sdt>
                              <w:r w:rsidR="004C2955">
                                <w:t xml:space="preserve"> </w:t>
                              </w:r>
                              <w:r w:rsidR="004C2955">
                                <w:br/>
                                <w:t>Fakulta aplikovaných věd</w:t>
                              </w:r>
                              <w:r w:rsidR="004C2955">
                                <w:br/>
                                <w:t>Katedra informatiky a výpočetní techniky</w:t>
                              </w:r>
                              <w:r w:rsidR="004C2955">
                                <w:br/>
                                <w:t>Předmět: Operační systémy (KIV/OS)</w:t>
                              </w:r>
                            </w:p>
                          </w:txbxContent>
                        </v:textbox>
                        <w10:wrap type="topAndBottom" anchorx="page" anchory="margin"/>
                      </v:shape>
                    </w:pict>
                  </mc:Fallback>
                </mc:AlternateContent>
              </w:r>
              <w:r>
                <w:rPr>
                  <w:rFonts w:asciiTheme="majorHAnsi" w:eastAsiaTheme="majorEastAsia" w:hAnsiTheme="majorHAnsi" w:cstheme="majorBidi"/>
                  <w:noProof/>
                  <w:sz w:val="76"/>
                  <w:szCs w:val="76"/>
                  <w:lang w:val="en-US" w:eastAsia="en-US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0" allowOverlap="0" wp14:anchorId="1DD63E0A" wp14:editId="3F16BE34">
                        <wp:simplePos x="0" y="0"/>
                        <mc:AlternateContent>
                          <mc:Choice Requires="wp14">
                            <wp:positionH relativeFrom="page">
                              <wp14:pctPosHOffset>9300</wp14:pctPosHOffset>
                            </wp:positionH>
                          </mc:Choice>
                          <mc:Fallback>
                            <wp:positionH relativeFrom="page">
                              <wp:posOffset>702945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5500</wp14:pctPosVOffset>
                            </wp:positionV>
                          </mc:Choice>
                          <mc:Fallback>
                            <wp:positionV relativeFrom="page">
                              <wp:posOffset>588010</wp:posOffset>
                            </wp:positionV>
                          </mc:Fallback>
                        </mc:AlternateContent>
                        <wp:extent cx="6248400" cy="1762125"/>
                        <wp:effectExtent l="0" t="0" r="0" b="9525"/>
                        <wp:wrapTopAndBottom/>
                        <wp:docPr id="3" name="Textové pole 3" descr="Kontaktní informace společnosti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248400" cy="1762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A2FDB07" w14:textId="77777777" w:rsidR="004C2955" w:rsidRDefault="004C2955" w:rsidP="004C2955">
                                    <w:pPr>
                                      <w:pStyle w:val="Bezmezer1"/>
                                    </w:pPr>
                                    <w:r>
                                      <w:t>Jan Bláha, A14N0118P</w:t>
                                    </w:r>
                                  </w:p>
                                  <w:p w14:paraId="28F28591" w14:textId="77777777" w:rsidR="004C2955" w:rsidRDefault="004C2955" w:rsidP="004C2955">
                                    <w:pPr>
                                      <w:pStyle w:val="Bezmezer1"/>
                                    </w:pPr>
                                    <w:r>
                                      <w:t>Radek Bouda, A14N0120P</w:t>
                                    </w:r>
                                  </w:p>
                                  <w:p w14:paraId="7AFAE656" w14:textId="77777777" w:rsidR="000B2F2C" w:rsidRDefault="004C2955" w:rsidP="004C2955">
                                    <w:pPr>
                                      <w:pStyle w:val="Bezmezer1"/>
                                    </w:pPr>
                                    <w:r>
                                      <w:t>David Steinberger, A13N0095P</w:t>
                                    </w:r>
                                  </w:p>
                                  <w:p w14:paraId="06636935" w14:textId="77777777" w:rsidR="004C2955" w:rsidRDefault="004C2955">
                                    <w:r>
                                      <w:br/>
                                      <w:t>Kontakt: rbouda@students.zcu.cz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80400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 xmlns:w15="http://schemas.microsoft.com/office/word/2012/wordml">
                    <w:pict>
                      <v:shape w14:anchorId="1DD63E0A" id="Textové pole 3" o:spid="_x0000_s1027" type="#_x0000_t202" alt="Kontaktní informace společnosti" style="position:absolute;margin-left:0;margin-top:0;width:492pt;height:138.75pt;z-index:251660288;visibility:visible;mso-wrap-style:square;mso-width-percent:804;mso-height-percent:0;mso-left-percent:93;mso-top-percent:55;mso-wrap-distance-left:9pt;mso-wrap-distance-top:0;mso-wrap-distance-right:9pt;mso-wrap-distance-bottom:0;mso-position-horizontal-relative:page;mso-position-vertical-relative:page;mso-width-percent:804;mso-height-percent: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" o:allowincell="f" o:allowoverlap="f" filled="f" stroked="f" strokeweight=".5pt">
                        <v:textbox inset="0,0,0,0">
                          <w:txbxContent>
                            <w:p w14:paraId="4A2FDB07" w14:textId="77777777" w:rsidR="004C2955" w:rsidRDefault="004C2955" w:rsidP="004C2955">
                              <w:pPr>
                                <w:pStyle w:val="Bezmezer1"/>
                              </w:pPr>
                              <w:r>
                                <w:t>Jan Bláha, A14N0118P</w:t>
                              </w:r>
                            </w:p>
                            <w:p w14:paraId="28F28591" w14:textId="77777777" w:rsidR="004C2955" w:rsidRDefault="004C2955" w:rsidP="004C2955">
                              <w:pPr>
                                <w:pStyle w:val="Bezmezer1"/>
                              </w:pPr>
                              <w:r>
                                <w:t>Radek Bouda, A14N0120P</w:t>
                              </w:r>
                            </w:p>
                            <w:p w14:paraId="7AFAE656" w14:textId="77777777" w:rsidR="000B2F2C" w:rsidRDefault="004C2955" w:rsidP="004C2955">
                              <w:pPr>
                                <w:pStyle w:val="Bezmezer1"/>
                              </w:pPr>
                              <w:r>
                                <w:t>David Steinberger, A13N0095P</w:t>
                              </w:r>
                            </w:p>
                            <w:p w14:paraId="06636935" w14:textId="77777777" w:rsidR="004C2955" w:rsidRDefault="004C2955">
                              <w:r>
                                <w:br/>
                                <w:t>Kontakt: rbouda@students.zcu.cz</w:t>
                              </w:r>
                            </w:p>
                          </w:txbxContent>
                        </v:textbox>
                        <w10:wrap type="topAndBottom" anchorx="page" anchory="page"/>
                      </v:shape>
                    </w:pict>
                  </mc:Fallback>
                </mc:AlternateContent>
              </w:r>
            </w:p>
          </w:sdtContent>
        </w:sdt>
      </w:sdtContent>
    </w:sdt>
    <w:p w14:paraId="228547AA" w14:textId="77777777" w:rsidR="009C1E35" w:rsidRPr="004C2955" w:rsidRDefault="009C1E35" w:rsidP="004C2955">
      <w:pPr>
        <w:pStyle w:val="Nadpisobsahu"/>
        <w:spacing w:before="0" w:after="360"/>
        <w:rPr>
          <w:sz w:val="44"/>
          <w:szCs w:val="44"/>
        </w:rPr>
        <w:sectPr w:rsidR="009C1E35" w:rsidRPr="004C2955" w:rsidSect="00DB073E">
          <w:headerReference w:type="default" r:id="rId12"/>
          <w:pgSz w:w="11907" w:h="16839" w:code="9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14:paraId="6E1AFF59" w14:textId="77777777" w:rsidR="00AA5C9B" w:rsidRDefault="004C2955">
      <w:pPr>
        <w:pStyle w:val="Nadpis11"/>
      </w:pPr>
      <w:r>
        <w:lastRenderedPageBreak/>
        <w:t>Zadání</w:t>
      </w:r>
    </w:p>
    <w:p w14:paraId="1CC2FB2F" w14:textId="77777777" w:rsidR="00AA5C9B" w:rsidRDefault="004C2955">
      <w:pPr>
        <w:pStyle w:val="Nadpis21"/>
      </w:pPr>
      <w:r>
        <w:t>Simulátor operačního systému</w:t>
      </w:r>
    </w:p>
    <w:p w14:paraId="7F2B0BAB" w14:textId="77777777" w:rsidR="00AA5C9B" w:rsidRDefault="004C2955" w:rsidP="004C2955">
      <w:r>
        <w:t xml:space="preserve">Cílem práce </w:t>
      </w:r>
      <w:r w:rsidR="008C5963">
        <w:t xml:space="preserve">je navrhnout a implementovat model operačního systému. Základem modelu operačního systému bude </w:t>
      </w:r>
      <w:proofErr w:type="spellStart"/>
      <w:r w:rsidR="008C5963">
        <w:t>shell</w:t>
      </w:r>
      <w:proofErr w:type="spellEnd"/>
      <w:r w:rsidR="008C5963">
        <w:t xml:space="preserve">, který bude mít implementovány základní příkazy jako </w:t>
      </w:r>
      <w:proofErr w:type="spellStart"/>
      <w:r w:rsidR="008C5963">
        <w:t>cat</w:t>
      </w:r>
      <w:proofErr w:type="spellEnd"/>
      <w:r w:rsidR="008C5963">
        <w:t xml:space="preserve">, cd, echo, exit, </w:t>
      </w:r>
      <w:proofErr w:type="spellStart"/>
      <w:r w:rsidR="008C5963">
        <w:t>kill</w:t>
      </w:r>
      <w:proofErr w:type="spellEnd"/>
      <w:r w:rsidR="008C5963">
        <w:t xml:space="preserve">, </w:t>
      </w:r>
      <w:proofErr w:type="spellStart"/>
      <w:r w:rsidR="008C5963">
        <w:t>ls</w:t>
      </w:r>
      <w:proofErr w:type="spellEnd"/>
      <w:r w:rsidR="008C5963">
        <w:t xml:space="preserve">, man, </w:t>
      </w:r>
      <w:proofErr w:type="spellStart"/>
      <w:r w:rsidR="008C5963">
        <w:t>ps</w:t>
      </w:r>
      <w:proofErr w:type="spellEnd"/>
      <w:r w:rsidR="008C5963">
        <w:t xml:space="preserve">, </w:t>
      </w:r>
      <w:proofErr w:type="spellStart"/>
      <w:r w:rsidR="008C5963">
        <w:t>pwd</w:t>
      </w:r>
      <w:proofErr w:type="spellEnd"/>
      <w:r w:rsidR="008C5963">
        <w:t xml:space="preserve">, </w:t>
      </w:r>
      <w:proofErr w:type="spellStart"/>
      <w:r w:rsidR="008C5963">
        <w:t>shell</w:t>
      </w:r>
      <w:proofErr w:type="spellEnd"/>
      <w:r w:rsidR="008C5963">
        <w:t xml:space="preserve"> (rekurzivní spouštění </w:t>
      </w:r>
      <w:proofErr w:type="spellStart"/>
      <w:r w:rsidR="008C5963">
        <w:t>shellu</w:t>
      </w:r>
      <w:proofErr w:type="spellEnd"/>
      <w:r w:rsidR="008C5963">
        <w:t xml:space="preserve">), </w:t>
      </w:r>
      <w:proofErr w:type="spellStart"/>
      <w:r w:rsidR="008C5963">
        <w:t>shutdown</w:t>
      </w:r>
      <w:proofErr w:type="spellEnd"/>
      <w:r w:rsidR="008C5963">
        <w:t xml:space="preserve"> a sort, s podporou ukládání příkazů.</w:t>
      </w:r>
    </w:p>
    <w:p w14:paraId="316B97E8" w14:textId="77777777" w:rsidR="008C5963" w:rsidRDefault="008C5963" w:rsidP="004C2955">
      <w:r>
        <w:t>Musí být možné jednotným způsobem získat nápovědu ke každému příkazu.</w:t>
      </w:r>
    </w:p>
    <w:p w14:paraId="07AF71A2" w14:textId="77777777" w:rsidR="008C5963" w:rsidRDefault="008C5963" w:rsidP="004C2955">
      <w:r>
        <w:t xml:space="preserve">Vzorem pro </w:t>
      </w:r>
      <w:proofErr w:type="spellStart"/>
      <w:r>
        <w:t>shell</w:t>
      </w:r>
      <w:proofErr w:type="spellEnd"/>
      <w:r>
        <w:t xml:space="preserve"> a příkazy bude linuxový </w:t>
      </w:r>
      <w:proofErr w:type="spellStart"/>
      <w:r>
        <w:t>bash</w:t>
      </w:r>
      <w:proofErr w:type="spellEnd"/>
      <w:r>
        <w:t>.</w:t>
      </w:r>
    </w:p>
    <w:p w14:paraId="70A6F8DD" w14:textId="77777777" w:rsidR="004C2955" w:rsidRDefault="004C2955" w:rsidP="004C2955">
      <w:pPr>
        <w:pStyle w:val="Podpis1"/>
      </w:pPr>
      <w:bookmarkStart w:id="0" w:name="_Toc325634775"/>
      <w:bookmarkStart w:id="1" w:name="_Toc329561554"/>
    </w:p>
    <w:p w14:paraId="50A62C26" w14:textId="77777777" w:rsidR="004C2955" w:rsidRDefault="004C2955">
      <w:r>
        <w:br w:type="page"/>
      </w:r>
    </w:p>
    <w:bookmarkEnd w:id="0"/>
    <w:bookmarkEnd w:id="1"/>
    <w:p w14:paraId="11F87D02" w14:textId="1DCA9A16" w:rsidR="00AA5C9B" w:rsidRDefault="00D52FA3" w:rsidP="004C2955">
      <w:pPr>
        <w:pStyle w:val="Nadpis11"/>
      </w:pPr>
      <w:r>
        <w:lastRenderedPageBreak/>
        <w:t>Uživatelská dokumentace</w:t>
      </w:r>
    </w:p>
    <w:p w14:paraId="21FD4DF0" w14:textId="40E0A6A9" w:rsidR="00AA5C9B" w:rsidRDefault="40E0A6A9" w:rsidP="00D52FA3">
      <w:r>
        <w:t xml:space="preserve">Námi navržený operační systém je implementován v jazyce Java, proto je nutné mít na počítači, kde je program spouštěn, nainstalovanou </w:t>
      </w:r>
      <w:proofErr w:type="gramStart"/>
      <w:r>
        <w:t>Javu</w:t>
      </w:r>
      <w:proofErr w:type="gramEnd"/>
      <w:r>
        <w:t xml:space="preserve"> verze 7 a vyšší.</w:t>
      </w:r>
    </w:p>
    <w:p w14:paraId="571FFEF5" w14:textId="52ED9EEB" w:rsidR="40E0A6A9" w:rsidRDefault="69E360CE" w:rsidP="40E0A6A9">
      <w:r>
        <w:t>Operačním systém lze</w:t>
      </w:r>
      <w:r w:rsidR="009C0FCE">
        <w:t xml:space="preserve"> zkompilovat pomocí souboru Compile.bat a</w:t>
      </w:r>
      <w:r>
        <w:t xml:space="preserve"> spustit dvojím kliknutím levého tlačítka myši na soubor </w:t>
      </w:r>
      <w:proofErr w:type="gramStart"/>
      <w:r>
        <w:t>Run</w:t>
      </w:r>
      <w:proofErr w:type="gramEnd"/>
      <w:r>
        <w:t>.</w:t>
      </w:r>
      <w:proofErr w:type="gramStart"/>
      <w:r>
        <w:t>bat</w:t>
      </w:r>
      <w:proofErr w:type="gramEnd"/>
      <w:r>
        <w:t>. Okamžitě se zobrazí terminálové okno (viz Obrázek 1), které slouží jako standartní vstupní i výstupní grafické rozhraní operačního systému.</w:t>
      </w:r>
    </w:p>
    <w:p w14:paraId="48E24A43" w14:textId="6DA1BCC9" w:rsidR="69E360CE" w:rsidRDefault="00714272" w:rsidP="69E360CE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C41E456" wp14:editId="71874652">
            <wp:extent cx="3309498" cy="2771775"/>
            <wp:effectExtent l="0" t="0" r="571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9104" cy="27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F6F9" w14:textId="15C61C43" w:rsidR="69E360CE" w:rsidRDefault="7ABB18D2" w:rsidP="69E360CE">
      <w:pPr>
        <w:jc w:val="center"/>
      </w:pPr>
      <w:r w:rsidRPr="7ABB18D2">
        <w:rPr>
          <w:sz w:val="16"/>
          <w:szCs w:val="16"/>
        </w:rPr>
        <w:t>Obrázek 1</w:t>
      </w:r>
    </w:p>
    <w:p w14:paraId="1D5793E7" w14:textId="21037CE6" w:rsidR="69E360CE" w:rsidRDefault="69E360CE" w:rsidP="69E360CE">
      <w:r>
        <w:t>Při prvním spuštění operačního systému se Vám vy</w:t>
      </w:r>
      <w:r w:rsidR="00225F0B">
        <w:t xml:space="preserve">tvoří vlastní kořenový adresář </w:t>
      </w:r>
      <w:proofErr w:type="spellStart"/>
      <w:r w:rsidR="00225F0B" w:rsidRPr="00225F0B">
        <w:rPr>
          <w:i/>
        </w:rPr>
        <w:t>filesystem</w:t>
      </w:r>
      <w:proofErr w:type="spellEnd"/>
      <w:r>
        <w:t xml:space="preserve"> pro náš operační systém. Tento adresář se nachází ve stejném adresáři, jako se nachází soubor </w:t>
      </w:r>
      <w:proofErr w:type="gramStart"/>
      <w:r>
        <w:t>Run</w:t>
      </w:r>
      <w:proofErr w:type="gramEnd"/>
      <w:r>
        <w:t>.</w:t>
      </w:r>
      <w:proofErr w:type="gramStart"/>
      <w:r>
        <w:t>bat</w:t>
      </w:r>
      <w:proofErr w:type="gramEnd"/>
      <w:r>
        <w:t>, kterým js</w:t>
      </w:r>
      <w:r w:rsidR="009C0FCE">
        <w:t>t</w:t>
      </w:r>
      <w:r>
        <w:t xml:space="preserve">e operační systém spustili. Operační systém má přístup pouze k adresářům a souborům umístěným </w:t>
      </w:r>
      <w:r w:rsidR="009C0FCE">
        <w:br/>
      </w:r>
      <w:r>
        <w:t xml:space="preserve">v tomto adresáři. Při spuštění Operačního systému se nacházíme přímo v adresáři </w:t>
      </w:r>
      <w:proofErr w:type="spellStart"/>
      <w:r w:rsidRPr="00225F0B">
        <w:rPr>
          <w:i/>
        </w:rPr>
        <w:t>filesystem</w:t>
      </w:r>
      <w:proofErr w:type="spellEnd"/>
      <w:r>
        <w:t xml:space="preserve">, tudíž </w:t>
      </w:r>
      <w:r w:rsidR="009C0FCE">
        <w:br/>
      </w:r>
      <w:r>
        <w:t>v kořenovém adresáři.</w:t>
      </w:r>
    </w:p>
    <w:p w14:paraId="5A446B6A" w14:textId="2E87B5AD" w:rsidR="69E360CE" w:rsidRDefault="69E360CE" w:rsidP="69E360CE">
      <w:r>
        <w:t xml:space="preserve">Pokud máme aktivní okno operačního systému, můžeme pomocí klávesnice zadávat příkazy </w:t>
      </w:r>
      <w:proofErr w:type="spellStart"/>
      <w:r>
        <w:t>shellu</w:t>
      </w:r>
      <w:proofErr w:type="spellEnd"/>
      <w:r>
        <w:t xml:space="preserve">. Příkazy můžeme také vkládat pomocí klávesové zkratky </w:t>
      </w:r>
      <w:proofErr w:type="spellStart"/>
      <w:r w:rsidRPr="00225F0B">
        <w:rPr>
          <w:rFonts w:asciiTheme="majorHAnsi" w:hAnsiTheme="majorHAnsi"/>
        </w:rPr>
        <w:t>Ctrl+V</w:t>
      </w:r>
      <w:proofErr w:type="spellEnd"/>
      <w:r w:rsidRPr="00225F0B">
        <w:rPr>
          <w:rFonts w:asciiTheme="majorHAnsi" w:hAnsiTheme="majorHAnsi"/>
        </w:rPr>
        <w:t>.</w:t>
      </w:r>
      <w:r w:rsidRPr="00225F0B">
        <w:t xml:space="preserve"> </w:t>
      </w:r>
    </w:p>
    <w:p w14:paraId="0E3D3B6A" w14:textId="0E594706" w:rsidR="69E360CE" w:rsidRDefault="69E360CE" w:rsidP="69E360CE">
      <w:r>
        <w:t xml:space="preserve">Příkazy zadáváme ve formátu: </w:t>
      </w:r>
      <w:r w:rsidRPr="00225F0B">
        <w:rPr>
          <w:rFonts w:asciiTheme="majorHAnsi" w:hAnsiTheme="majorHAnsi"/>
        </w:rPr>
        <w:t xml:space="preserve">Příkaz { " | " </w:t>
      </w:r>
      <w:proofErr w:type="gramStart"/>
      <w:r w:rsidRPr="00225F0B">
        <w:rPr>
          <w:rFonts w:asciiTheme="majorHAnsi" w:hAnsiTheme="majorHAnsi"/>
        </w:rPr>
        <w:t>Příkaz}  (" &lt; " Vstup</w:t>
      </w:r>
      <w:proofErr w:type="gramEnd"/>
      <w:r w:rsidRPr="00225F0B">
        <w:rPr>
          <w:rFonts w:asciiTheme="majorHAnsi" w:hAnsiTheme="majorHAnsi"/>
        </w:rPr>
        <w:t>)  (" &gt; " Výstup)</w:t>
      </w:r>
    </w:p>
    <w:p w14:paraId="5E5E39C5" w14:textId="605D3E8A" w:rsidR="69E360CE" w:rsidRDefault="7ABB18D2" w:rsidP="69E360CE">
      <w:r>
        <w:t xml:space="preserve">Slovem </w:t>
      </w:r>
      <w:r w:rsidRPr="00225F0B">
        <w:rPr>
          <w:rFonts w:asciiTheme="majorHAnsi" w:hAnsiTheme="majorHAnsi"/>
        </w:rPr>
        <w:t>Příkaz</w:t>
      </w:r>
      <w:r>
        <w:t xml:space="preserve"> je myšleno název procesu, který chceme spustit a všechny jeho parametry. Závorky { a } nám dávají najevo, že hodnota v nich uvedená může být použita 0x až nekonečně mnohokrát. Nový příkaz následující znak " | " je tedy možný, zároveň není povinný, pokud chceme spustit pouze jeden proces. </w:t>
      </w:r>
      <w:proofErr w:type="gramStart"/>
      <w:r>
        <w:t>Závorky ( a ) nám</w:t>
      </w:r>
      <w:proofErr w:type="gramEnd"/>
      <w:r>
        <w:t xml:space="preserve"> dávají najevo, že hodnoty v nich uvedené můžeme použít, či nemusíme. Avšak v případě použití je můžeme použít pouze jednou.</w:t>
      </w:r>
      <w:r w:rsidR="009C0FCE">
        <w:t xml:space="preserve"> Přesměrování vstupu a výstupu musí být na konci příkazu.</w:t>
      </w:r>
    </w:p>
    <w:p w14:paraId="3E72586D" w14:textId="733BC068" w:rsidR="69E360CE" w:rsidRDefault="69E360CE" w:rsidP="69E360CE"/>
    <w:p w14:paraId="10E2478C" w14:textId="7E1F1E3B" w:rsidR="69E360CE" w:rsidRDefault="7ABB18D2" w:rsidP="69E360CE">
      <w:r>
        <w:lastRenderedPageBreak/>
        <w:t xml:space="preserve">Hodnoty </w:t>
      </w:r>
      <w:r w:rsidRPr="00225F0B">
        <w:rPr>
          <w:rFonts w:asciiTheme="majorHAnsi" w:hAnsiTheme="majorHAnsi"/>
        </w:rPr>
        <w:t>Vstup</w:t>
      </w:r>
      <w:r>
        <w:t xml:space="preserve"> a </w:t>
      </w:r>
      <w:r w:rsidRPr="00225F0B">
        <w:rPr>
          <w:rFonts w:asciiTheme="majorHAnsi" w:hAnsiTheme="majorHAnsi"/>
        </w:rPr>
        <w:t>Výstup</w:t>
      </w:r>
      <w:r>
        <w:t xml:space="preserve"> nejsou povinné</w:t>
      </w:r>
      <w:r w:rsidR="00225F0B">
        <w:t>,</w:t>
      </w:r>
      <w:r>
        <w:t xml:space="preserve"> a pokud nejsou uvedeny, bude zadanému procesu přiřazen standartní </w:t>
      </w:r>
      <w:r w:rsidRPr="00225F0B">
        <w:rPr>
          <w:rFonts w:asciiTheme="majorHAnsi" w:hAnsiTheme="majorHAnsi"/>
        </w:rPr>
        <w:t>Vstup</w:t>
      </w:r>
      <w:r>
        <w:t xml:space="preserve"> respektive </w:t>
      </w:r>
      <w:r w:rsidRPr="00225F0B">
        <w:rPr>
          <w:rFonts w:asciiTheme="majorHAnsi" w:hAnsiTheme="majorHAnsi"/>
        </w:rPr>
        <w:t>Výstup</w:t>
      </w:r>
      <w:r>
        <w:t xml:space="preserve">. Pokud bychom chtěli specifikovat zvláštní vstup (například vstupní soubor), musíme použít znak " &lt; " před vstupním souborem. Pro výstup pak používáme znak " &gt; ". Příklad syntaxe při použití dvou procesů v </w:t>
      </w:r>
      <w:proofErr w:type="spellStart"/>
      <w:r>
        <w:t>pipe</w:t>
      </w:r>
      <w:proofErr w:type="spellEnd"/>
      <w:r>
        <w:t xml:space="preserve"> a výstupního souboru můžeme vidět ne Obrázku 2. </w:t>
      </w:r>
    </w:p>
    <w:p w14:paraId="784A949D" w14:textId="24F9603E" w:rsidR="69E360CE" w:rsidRDefault="00714272" w:rsidP="69E360CE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30FEE36" wp14:editId="3A9C9B2A">
            <wp:extent cx="3295650" cy="2752773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9387" cy="276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DE3D" w14:textId="54D69017" w:rsidR="69E360CE" w:rsidRDefault="7ABB18D2" w:rsidP="69E360CE">
      <w:pPr>
        <w:jc w:val="center"/>
      </w:pPr>
      <w:r w:rsidRPr="7ABB18D2">
        <w:rPr>
          <w:sz w:val="16"/>
          <w:szCs w:val="16"/>
        </w:rPr>
        <w:t>Obrázek 2</w:t>
      </w:r>
    </w:p>
    <w:p w14:paraId="02D3246F" w14:textId="203A11CF" w:rsidR="69E360CE" w:rsidRDefault="69E360CE" w:rsidP="69E360CE">
      <w:r>
        <w:t xml:space="preserve">Prvním příkazem </w:t>
      </w:r>
      <w:proofErr w:type="gramStart"/>
      <w:r>
        <w:t>vytvoříme</w:t>
      </w:r>
      <w:proofErr w:type="gramEnd"/>
      <w:r>
        <w:t xml:space="preserve"> výstupní soubor </w:t>
      </w:r>
      <w:proofErr w:type="gramStart"/>
      <w:r w:rsidRPr="00225F0B">
        <w:rPr>
          <w:i/>
        </w:rPr>
        <w:t>file</w:t>
      </w:r>
      <w:proofErr w:type="gramEnd"/>
      <w:r w:rsidRPr="00225F0B">
        <w:rPr>
          <w:i/>
        </w:rPr>
        <w:t>.txt</w:t>
      </w:r>
      <w:r>
        <w:t xml:space="preserve"> do kterého pomocí procesu </w:t>
      </w:r>
      <w:proofErr w:type="spellStart"/>
      <w:r w:rsidRPr="00225F0B">
        <w:rPr>
          <w:i/>
        </w:rPr>
        <w:t>Cat</w:t>
      </w:r>
      <w:proofErr w:type="spellEnd"/>
      <w:r>
        <w:t xml:space="preserve"> zapíšeme výstup z procesu </w:t>
      </w:r>
      <w:proofErr w:type="spellStart"/>
      <w:r w:rsidRPr="00225F0B">
        <w:rPr>
          <w:i/>
        </w:rPr>
        <w:t>Ps</w:t>
      </w:r>
      <w:proofErr w:type="spellEnd"/>
      <w:r>
        <w:t xml:space="preserve">. Druhým příkazem vypíšeme všechny soubory v adresáři. Zde </w:t>
      </w:r>
      <w:proofErr w:type="gramStart"/>
      <w:r>
        <w:t>vidíme</w:t>
      </w:r>
      <w:proofErr w:type="gramEnd"/>
      <w:r>
        <w:t xml:space="preserve"> nový soubor </w:t>
      </w:r>
      <w:proofErr w:type="gramStart"/>
      <w:r w:rsidRPr="00225F0B">
        <w:rPr>
          <w:i/>
        </w:rPr>
        <w:t>file</w:t>
      </w:r>
      <w:proofErr w:type="gramEnd"/>
      <w:r w:rsidRPr="00225F0B">
        <w:rPr>
          <w:i/>
        </w:rPr>
        <w:t>.txt</w:t>
      </w:r>
      <w:r>
        <w:t xml:space="preserve"> a již existující soubor </w:t>
      </w:r>
      <w:r w:rsidRPr="00225F0B">
        <w:rPr>
          <w:i/>
        </w:rPr>
        <w:t>inter.txt</w:t>
      </w:r>
      <w:r>
        <w:t xml:space="preserve">. Poté opět pomocí procesu </w:t>
      </w:r>
      <w:proofErr w:type="spellStart"/>
      <w:r w:rsidRPr="00225F0B">
        <w:rPr>
          <w:i/>
        </w:rPr>
        <w:t>Cat</w:t>
      </w:r>
      <w:proofErr w:type="spellEnd"/>
      <w:r>
        <w:t xml:space="preserve"> </w:t>
      </w:r>
      <w:proofErr w:type="gramStart"/>
      <w:r>
        <w:t>vypíšeme</w:t>
      </w:r>
      <w:proofErr w:type="gramEnd"/>
      <w:r>
        <w:t xml:space="preserve"> obsah souboru </w:t>
      </w:r>
      <w:proofErr w:type="gramStart"/>
      <w:r w:rsidRPr="00225F0B">
        <w:rPr>
          <w:i/>
        </w:rPr>
        <w:t>file</w:t>
      </w:r>
      <w:proofErr w:type="gramEnd"/>
      <w:r w:rsidRPr="00225F0B">
        <w:rPr>
          <w:i/>
        </w:rPr>
        <w:t>.txt</w:t>
      </w:r>
      <w:r>
        <w:t xml:space="preserve">. Soubor </w:t>
      </w:r>
      <w:r w:rsidRPr="00225F0B">
        <w:rPr>
          <w:i/>
        </w:rPr>
        <w:t>file.txt</w:t>
      </w:r>
      <w:r>
        <w:t xml:space="preserve"> zde slouží jako parametr procesu </w:t>
      </w:r>
      <w:proofErr w:type="spellStart"/>
      <w:r w:rsidRPr="00225F0B">
        <w:rPr>
          <w:i/>
        </w:rPr>
        <w:t>Cat</w:t>
      </w:r>
      <w:proofErr w:type="spellEnd"/>
      <w:r>
        <w:t>, tudíž není potřeba použít znak " &lt; ".</w:t>
      </w:r>
    </w:p>
    <w:p w14:paraId="0633F169" w14:textId="20F2F074" w:rsidR="69E360CE" w:rsidRDefault="7ABB18D2" w:rsidP="69E360CE">
      <w:r>
        <w:t>Při použití procesu, který neexistuje, nebo není operačním systémem podporován, vypíše nám terminál hlášku: "</w:t>
      </w:r>
      <w:r w:rsidRPr="00225F0B">
        <w:rPr>
          <w:rFonts w:asciiTheme="majorHAnsi" w:hAnsiTheme="majorHAnsi"/>
        </w:rPr>
        <w:t>-</w:t>
      </w:r>
      <w:proofErr w:type="spellStart"/>
      <w:r w:rsidRPr="00225F0B">
        <w:rPr>
          <w:rFonts w:asciiTheme="majorHAnsi" w:hAnsiTheme="majorHAnsi"/>
        </w:rPr>
        <w:t>BBShell</w:t>
      </w:r>
      <w:proofErr w:type="spellEnd"/>
      <w:r w:rsidRPr="00225F0B">
        <w:rPr>
          <w:rFonts w:asciiTheme="majorHAnsi" w:hAnsiTheme="majorHAnsi"/>
        </w:rPr>
        <w:t xml:space="preserve">: </w:t>
      </w:r>
      <w:proofErr w:type="spellStart"/>
      <w:r w:rsidRPr="00225F0B">
        <w:rPr>
          <w:rFonts w:asciiTheme="majorHAnsi" w:hAnsiTheme="majorHAnsi"/>
        </w:rPr>
        <w:t>SpatnyNazev</w:t>
      </w:r>
      <w:proofErr w:type="spellEnd"/>
      <w:r w:rsidRPr="00225F0B">
        <w:rPr>
          <w:rFonts w:asciiTheme="majorHAnsi" w:hAnsiTheme="majorHAnsi"/>
        </w:rPr>
        <w:t xml:space="preserve"> </w:t>
      </w:r>
      <w:proofErr w:type="spellStart"/>
      <w:r w:rsidRPr="00225F0B">
        <w:rPr>
          <w:rFonts w:asciiTheme="majorHAnsi" w:hAnsiTheme="majorHAnsi"/>
        </w:rPr>
        <w:t>is</w:t>
      </w:r>
      <w:proofErr w:type="spellEnd"/>
      <w:r w:rsidRPr="00225F0B">
        <w:rPr>
          <w:rFonts w:asciiTheme="majorHAnsi" w:hAnsiTheme="majorHAnsi"/>
        </w:rPr>
        <w:t xml:space="preserve"> not a </w:t>
      </w:r>
      <w:proofErr w:type="spellStart"/>
      <w:r w:rsidRPr="00225F0B">
        <w:rPr>
          <w:rFonts w:asciiTheme="majorHAnsi" w:hAnsiTheme="majorHAnsi"/>
        </w:rPr>
        <w:t>valid</w:t>
      </w:r>
      <w:proofErr w:type="spellEnd"/>
      <w:r w:rsidRPr="00225F0B">
        <w:rPr>
          <w:rFonts w:asciiTheme="majorHAnsi" w:hAnsiTheme="majorHAnsi"/>
        </w:rPr>
        <w:t xml:space="preserve"> </w:t>
      </w:r>
      <w:proofErr w:type="spellStart"/>
      <w:r w:rsidRPr="00225F0B">
        <w:rPr>
          <w:rFonts w:asciiTheme="majorHAnsi" w:hAnsiTheme="majorHAnsi"/>
        </w:rPr>
        <w:t>process</w:t>
      </w:r>
      <w:proofErr w:type="spellEnd"/>
      <w:r w:rsidRPr="00225F0B">
        <w:rPr>
          <w:rFonts w:asciiTheme="majorHAnsi" w:hAnsiTheme="majorHAnsi"/>
        </w:rPr>
        <w:t>!</w:t>
      </w:r>
      <w:r>
        <w:t xml:space="preserve">". </w:t>
      </w:r>
    </w:p>
    <w:p w14:paraId="0309E9B7" w14:textId="56F85222" w:rsidR="69E360CE" w:rsidRDefault="7ABB18D2" w:rsidP="69E360CE">
      <w:r>
        <w:t>Při použití existujícího procesu avšak se špatným formátem parametrů tohoto procesu</w:t>
      </w:r>
      <w:r w:rsidR="009C0FCE">
        <w:t>, se nám</w:t>
      </w:r>
      <w:r>
        <w:t xml:space="preserve"> </w:t>
      </w:r>
      <w:r w:rsidR="009C0FCE">
        <w:t>z</w:t>
      </w:r>
      <w:r>
        <w:t>obrazí na Terminálu manuál k používání zadaného procesu.</w:t>
      </w:r>
    </w:p>
    <w:p w14:paraId="3F59CD2F" w14:textId="33404952" w:rsidR="69E360CE" w:rsidRDefault="7ABB18D2" w:rsidP="69E360CE">
      <w:r>
        <w:t xml:space="preserve">Pro zobrazení stránek manuálu k jednotlivým procesům, použijeme proces </w:t>
      </w:r>
      <w:r w:rsidRPr="00225F0B">
        <w:rPr>
          <w:i/>
        </w:rPr>
        <w:t>Man</w:t>
      </w:r>
      <w:r>
        <w:t xml:space="preserve">, kde jako první parametr uvedeme název procesu, ke kterému chceme zobrazit manuálové stránky. Manuálové stránky také můžeme také zobrazit použitím jména procesu s parametrem </w:t>
      </w:r>
      <w:r w:rsidRPr="00225F0B">
        <w:rPr>
          <w:rFonts w:asciiTheme="majorHAnsi" w:hAnsiTheme="majorHAnsi"/>
        </w:rPr>
        <w:t>--</w:t>
      </w:r>
      <w:proofErr w:type="spellStart"/>
      <w:r w:rsidRPr="00225F0B">
        <w:rPr>
          <w:rFonts w:asciiTheme="majorHAnsi" w:hAnsiTheme="majorHAnsi"/>
        </w:rPr>
        <w:t>help</w:t>
      </w:r>
      <w:proofErr w:type="spellEnd"/>
      <w:r>
        <w:t xml:space="preserve"> (např. </w:t>
      </w:r>
      <w:proofErr w:type="spellStart"/>
      <w:r w:rsidRPr="00225F0B">
        <w:rPr>
          <w:rFonts w:asciiTheme="majorHAnsi" w:hAnsiTheme="majorHAnsi"/>
        </w:rPr>
        <w:t>Ls</w:t>
      </w:r>
      <w:proofErr w:type="spellEnd"/>
      <w:r w:rsidRPr="00225F0B">
        <w:rPr>
          <w:rFonts w:asciiTheme="majorHAnsi" w:hAnsiTheme="majorHAnsi"/>
        </w:rPr>
        <w:t xml:space="preserve"> --</w:t>
      </w:r>
      <w:proofErr w:type="spellStart"/>
      <w:r w:rsidRPr="00225F0B">
        <w:rPr>
          <w:rFonts w:asciiTheme="majorHAnsi" w:hAnsiTheme="majorHAnsi"/>
        </w:rPr>
        <w:t>help</w:t>
      </w:r>
      <w:proofErr w:type="spellEnd"/>
      <w:r>
        <w:t>).</w:t>
      </w:r>
    </w:p>
    <w:p w14:paraId="6283BE0C" w14:textId="67D360C7" w:rsidR="69E360CE" w:rsidRDefault="69E360CE" w:rsidP="69E360CE">
      <w:r>
        <w:t>Terminál nám také dovoluje používat hledání mezi příkazy, které jsme již zadali. Pokud v terminálovém okně stiskneme tlačítko šipky nahoru, nebo dol</w:t>
      </w:r>
      <w:r w:rsidR="009C0FCE">
        <w:t>ů</w:t>
      </w:r>
      <w:r>
        <w:t>, můžeme procházet historii použitých příkazů. Šipkou nahoru zobrazujeme starší příkazy. Šipkou dolů poté příkazy novější.</w:t>
      </w:r>
    </w:p>
    <w:p w14:paraId="6827872D" w14:textId="068B5101" w:rsidR="69E360CE" w:rsidRDefault="69E360CE" w:rsidP="69E360CE">
      <w:r>
        <w:t xml:space="preserve">Operační systém je schopný také zaznamenávat několik klávesových zkratek. Již byla zmíněna zkratka </w:t>
      </w:r>
      <w:proofErr w:type="spellStart"/>
      <w:r w:rsidRPr="00225F0B">
        <w:rPr>
          <w:i/>
        </w:rPr>
        <w:t>Ctrl+V</w:t>
      </w:r>
      <w:proofErr w:type="spellEnd"/>
      <w:r>
        <w:t xml:space="preserve"> pro vkládání textu. Dále můžeme použít zkratku </w:t>
      </w:r>
      <w:proofErr w:type="spellStart"/>
      <w:r w:rsidRPr="00225F0B">
        <w:rPr>
          <w:i/>
        </w:rPr>
        <w:t>Ctrl+C</w:t>
      </w:r>
      <w:proofErr w:type="spellEnd"/>
      <w:r>
        <w:t xml:space="preserve"> pro okamžité ukončení právě běžícího procesu a </w:t>
      </w:r>
      <w:proofErr w:type="spellStart"/>
      <w:r w:rsidRPr="00225F0B">
        <w:rPr>
          <w:i/>
        </w:rPr>
        <w:t>Ctrl+D</w:t>
      </w:r>
      <w:proofErr w:type="spellEnd"/>
      <w:r>
        <w:t xml:space="preserve"> pro </w:t>
      </w:r>
      <w:r w:rsidR="009C0FCE">
        <w:t>ukončení standartního vstupu</w:t>
      </w:r>
      <w:r>
        <w:t>.</w:t>
      </w:r>
    </w:p>
    <w:p w14:paraId="16EFACA4" w14:textId="7E991CAA" w:rsidR="40E0A6A9" w:rsidRDefault="20272FDA" w:rsidP="20272FDA">
      <w:r>
        <w:lastRenderedPageBreak/>
        <w:t>Pro ukonč</w:t>
      </w:r>
      <w:r w:rsidR="00225F0B">
        <w:t>ení operačního systému použijeme</w:t>
      </w:r>
      <w:r>
        <w:t xml:space="preserve"> příkaz </w:t>
      </w:r>
      <w:proofErr w:type="spellStart"/>
      <w:r w:rsidR="009C0FCE">
        <w:rPr>
          <w:i/>
        </w:rPr>
        <w:t>shutdown</w:t>
      </w:r>
      <w:proofErr w:type="spellEnd"/>
      <w:r w:rsidR="009C0FCE">
        <w:rPr>
          <w:i/>
        </w:rPr>
        <w:t xml:space="preserve">, </w:t>
      </w:r>
      <w:r w:rsidR="009C0FCE">
        <w:t xml:space="preserve">pro ukončení právě běžící konzole příkaz </w:t>
      </w:r>
      <w:r w:rsidR="009C0FCE">
        <w:rPr>
          <w:i/>
        </w:rPr>
        <w:t>exit</w:t>
      </w:r>
      <w:r w:rsidR="009C0FCE">
        <w:t>.</w:t>
      </w:r>
    </w:p>
    <w:p w14:paraId="0DA3B3C7" w14:textId="5C591F7F" w:rsidR="00AA5C9B" w:rsidRDefault="00D52FA3">
      <w:pPr>
        <w:pStyle w:val="Nadpis11"/>
      </w:pPr>
      <w:r>
        <w:lastRenderedPageBreak/>
        <w:t xml:space="preserve">Programátorská dokumentace </w:t>
      </w:r>
    </w:p>
    <w:p w14:paraId="404619D0" w14:textId="4492E449" w:rsidR="00D52FA3" w:rsidRPr="00D52FA3" w:rsidRDefault="7ABB18D2" w:rsidP="00D52FA3">
      <w:r>
        <w:t>Námi navrženou strukturu operačního systému je možné vidět na Obrázek 3. Takto vypadá struktura pro spuštěný Shell a jeden proces.</w:t>
      </w:r>
    </w:p>
    <w:p w14:paraId="2B029BFD" w14:textId="7375FE86" w:rsidR="7ABB18D2" w:rsidRDefault="7ABB18D2" w:rsidP="7ABB18D2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6741422B" wp14:editId="2F5B750E">
            <wp:extent cx="4114800" cy="2786062"/>
            <wp:effectExtent l="0" t="0" r="0" b="0"/>
            <wp:docPr id="19332957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3E5A" w14:textId="0B53A00F" w:rsidR="7ABB18D2" w:rsidRDefault="7ABB18D2" w:rsidP="7ABB18D2">
      <w:pPr>
        <w:jc w:val="center"/>
      </w:pPr>
      <w:r w:rsidRPr="7ABB18D2">
        <w:rPr>
          <w:sz w:val="16"/>
          <w:szCs w:val="16"/>
        </w:rPr>
        <w:t>Obrázek 3</w:t>
      </w:r>
    </w:p>
    <w:p w14:paraId="505770BD" w14:textId="32F297E8" w:rsidR="7ABB18D2" w:rsidRDefault="55ECE38F" w:rsidP="7ABB18D2">
      <w:r>
        <w:t xml:space="preserve">Po spuštění jádra </w:t>
      </w:r>
      <w:proofErr w:type="gramStart"/>
      <w:r>
        <w:t>spustíme</w:t>
      </w:r>
      <w:proofErr w:type="gramEnd"/>
      <w:r>
        <w:t xml:space="preserve"> proces </w:t>
      </w:r>
      <w:proofErr w:type="gramStart"/>
      <w:r>
        <w:t>Shell</w:t>
      </w:r>
      <w:proofErr w:type="gramEnd"/>
      <w:r>
        <w:t xml:space="preserve">, který vyvolá terminálové okno. S tímto oknem poté komunikuje pouze proces Shell, který tento terminál spustil. Předávání informací mezi procesy a užívání </w:t>
      </w:r>
      <w:proofErr w:type="spellStart"/>
      <w:r>
        <w:t>pipe</w:t>
      </w:r>
      <w:proofErr w:type="spellEnd"/>
      <w:r>
        <w:t xml:space="preserve"> je znázorněno na Obrázek 4. Každý proces může zavolat jádro při požadavku na tabulku procesů</w:t>
      </w:r>
      <w:r w:rsidR="007B5F9A">
        <w:t>. A</w:t>
      </w:r>
      <w:r>
        <w:t xml:space="preserve">ktuální umístění ve </w:t>
      </w:r>
      <w:proofErr w:type="spellStart"/>
      <w:r>
        <w:t>filesystemu</w:t>
      </w:r>
      <w:proofErr w:type="spellEnd"/>
      <w:r w:rsidR="007B5F9A">
        <w:t xml:space="preserve"> bychom poté hledali v procesu Shell</w:t>
      </w:r>
      <w:r>
        <w:t xml:space="preserve">. Složka </w:t>
      </w:r>
      <w:proofErr w:type="spellStart"/>
      <w:r>
        <w:t>filesystem</w:t>
      </w:r>
      <w:proofErr w:type="spellEnd"/>
      <w:r>
        <w:t xml:space="preserve"> je vytvořena v místě uložení spouštěcího souboru, pokud neexistuje</w:t>
      </w:r>
      <w:r w:rsidR="009C0FCE">
        <w:t>, je automaticky vytvořena</w:t>
      </w:r>
      <w:r>
        <w:t>. Operační systém může pracovat se soubory složkami pouze v této složce.</w:t>
      </w:r>
    </w:p>
    <w:p w14:paraId="165BDF08" w14:textId="1FDE8A45" w:rsidR="7ABB18D2" w:rsidRDefault="7ABB18D2" w:rsidP="7ABB18D2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733BC068" wp14:editId="5D69A39F">
            <wp:extent cx="4114800" cy="2081510"/>
            <wp:effectExtent l="0" t="0" r="0" b="0"/>
            <wp:docPr id="53467808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8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8204" w14:textId="7ABD1831" w:rsidR="7ABB18D2" w:rsidRDefault="7ABB18D2" w:rsidP="7ABB18D2">
      <w:pPr>
        <w:jc w:val="center"/>
      </w:pPr>
      <w:r w:rsidRPr="7ABB18D2">
        <w:rPr>
          <w:sz w:val="16"/>
          <w:szCs w:val="16"/>
        </w:rPr>
        <w:t>Obrázek 4</w:t>
      </w:r>
    </w:p>
    <w:p w14:paraId="0357314B" w14:textId="77777777" w:rsidR="00225F0B" w:rsidRDefault="00225F0B" w:rsidP="7ABB18D2"/>
    <w:p w14:paraId="38099D68" w14:textId="7DA9FC92" w:rsidR="00E2751E" w:rsidRDefault="00E2751E" w:rsidP="7ABB18D2">
      <w:r>
        <w:lastRenderedPageBreak/>
        <w:t xml:space="preserve">Komunikace v celém systému je následující: Terminál plní uživatelským vstupem </w:t>
      </w:r>
      <w:r w:rsidR="002048B0">
        <w:t>výstupní</w:t>
      </w:r>
      <w:r>
        <w:t xml:space="preserve"> </w:t>
      </w:r>
      <w:proofErr w:type="spellStart"/>
      <w:r>
        <w:t>pipe</w:t>
      </w:r>
      <w:proofErr w:type="spellEnd"/>
      <w:r>
        <w:t xml:space="preserve">, která je napojená na </w:t>
      </w:r>
      <w:r w:rsidR="002048B0">
        <w:t xml:space="preserve">vstupní </w:t>
      </w:r>
      <w:proofErr w:type="spellStart"/>
      <w:r w:rsidR="002048B0">
        <w:t>pipe</w:t>
      </w:r>
      <w:proofErr w:type="spellEnd"/>
      <w:r w:rsidR="002048B0">
        <w:t xml:space="preserve"> </w:t>
      </w:r>
      <w:proofErr w:type="spellStart"/>
      <w:r w:rsidR="002048B0">
        <w:t>S</w:t>
      </w:r>
      <w:r>
        <w:t>hellu</w:t>
      </w:r>
      <w:proofErr w:type="spellEnd"/>
      <w:r>
        <w:t>. Shell tento vstup přečte a zanalyzuje. Poté požádá Jádro o vytvoření a spuštění prvního (poslední v</w:t>
      </w:r>
      <w:r w:rsidR="002048B0">
        <w:t> sekvenci příkazů</w:t>
      </w:r>
      <w:r>
        <w:t>) procesu.</w:t>
      </w:r>
      <w:r w:rsidR="003574C9">
        <w:t xml:space="preserve"> V případě, že se jedná o vestavěný proces </w:t>
      </w:r>
      <w:proofErr w:type="spellStart"/>
      <w:r w:rsidR="003574C9">
        <w:t>Shellu</w:t>
      </w:r>
      <w:proofErr w:type="spellEnd"/>
      <w:r w:rsidR="003574C9">
        <w:t>, vykoná tento proces sám Shell.</w:t>
      </w:r>
      <w:r>
        <w:t xml:space="preserve"> Tento proces naváže svojí </w:t>
      </w:r>
      <w:r w:rsidR="002048B0">
        <w:t>výstupní</w:t>
      </w:r>
      <w:r>
        <w:t xml:space="preserve"> </w:t>
      </w:r>
      <w:proofErr w:type="spellStart"/>
      <w:r>
        <w:t>pipe</w:t>
      </w:r>
      <w:proofErr w:type="spellEnd"/>
      <w:r>
        <w:t xml:space="preserve"> na </w:t>
      </w:r>
      <w:r w:rsidR="002048B0">
        <w:t xml:space="preserve">vstupní </w:t>
      </w:r>
      <w:proofErr w:type="spellStart"/>
      <w:r w:rsidR="002048B0">
        <w:t>pipe</w:t>
      </w:r>
      <w:proofErr w:type="spellEnd"/>
      <w:r w:rsidR="002048B0">
        <w:t xml:space="preserve"> </w:t>
      </w:r>
      <w:proofErr w:type="spellStart"/>
      <w:r w:rsidR="002048B0">
        <w:t>S</w:t>
      </w:r>
      <w:r>
        <w:t>hellu</w:t>
      </w:r>
      <w:proofErr w:type="spellEnd"/>
      <w:r>
        <w:t xml:space="preserve"> a rekurzivně volá další procesy (předchozí v</w:t>
      </w:r>
      <w:r w:rsidR="00387701">
        <w:t> sekvenci příkazů</w:t>
      </w:r>
      <w:r>
        <w:t xml:space="preserve">). Tyto procesy jsou mezi sebou také navázány pomocí </w:t>
      </w:r>
      <w:proofErr w:type="spellStart"/>
      <w:r>
        <w:t>pipes</w:t>
      </w:r>
      <w:proofErr w:type="spellEnd"/>
      <w:r>
        <w:t xml:space="preserve">. Poslední vytvořený proces začne vykonávat svojí činnost a plnit </w:t>
      </w:r>
      <w:r w:rsidR="002048B0">
        <w:t>výstupní</w:t>
      </w:r>
      <w:r>
        <w:t xml:space="preserve"> </w:t>
      </w:r>
      <w:proofErr w:type="spellStart"/>
      <w:r>
        <w:t>pipe</w:t>
      </w:r>
      <w:proofErr w:type="spellEnd"/>
      <w:r>
        <w:t>. V případě, že pro svůj běh potřebuje</w:t>
      </w:r>
      <w:r w:rsidR="00826809">
        <w:t xml:space="preserve"> vstup</w:t>
      </w:r>
      <w:r>
        <w:t>,</w:t>
      </w:r>
      <w:r w:rsidR="00826809">
        <w:t xml:space="preserve"> může využít</w:t>
      </w:r>
      <w:r>
        <w:t xml:space="preserve"> přesměrování ze souboru nebo</w:t>
      </w:r>
      <w:r w:rsidR="00826809">
        <w:t xml:space="preserve"> číst</w:t>
      </w:r>
      <w:r>
        <w:t xml:space="preserve"> ze standardního vstupu</w:t>
      </w:r>
      <w:r w:rsidR="00387701">
        <w:rPr>
          <w:rStyle w:val="Znakapoznpodarou"/>
        </w:rPr>
        <w:footnoteReference w:id="1"/>
      </w:r>
      <w:r>
        <w:t xml:space="preserve"> (terminál).</w:t>
      </w:r>
      <w:r w:rsidR="00826809">
        <w:t xml:space="preserve"> Jakmile proces začne generovat výstup, následující proces může začít číst a pracovat (některé procesy čekají na kompletní výstup).</w:t>
      </w:r>
      <w:r w:rsidR="003574C9">
        <w:t xml:space="preserve"> Procesy jsou blokující pomocí IO operací.</w:t>
      </w:r>
      <w:r w:rsidR="00826809">
        <w:t xml:space="preserve"> Tímto zp</w:t>
      </w:r>
      <w:r w:rsidR="002048B0">
        <w:t xml:space="preserve">ůsobem se dostane výstup až do </w:t>
      </w:r>
      <w:proofErr w:type="spellStart"/>
      <w:r w:rsidR="002048B0">
        <w:t>S</w:t>
      </w:r>
      <w:r w:rsidR="00826809">
        <w:t>hellu</w:t>
      </w:r>
      <w:proofErr w:type="spellEnd"/>
      <w:r w:rsidR="00826809">
        <w:t>, který na základě uživatelského vstupu rozhodne, kam se má výstup zapsat.</w:t>
      </w:r>
    </w:p>
    <w:p w14:paraId="3F4FA098" w14:textId="5523FFAD" w:rsidR="0034089B" w:rsidRDefault="0034089B" w:rsidP="7ABB18D2">
      <w:r>
        <w:t>Pokud je jako parametr použito slovní spojení v uvozovkách, bere systém celé toho spojení jako jeden parametr.</w:t>
      </w:r>
    </w:p>
    <w:p w14:paraId="61146F88" w14:textId="1AF7DAE4" w:rsidR="0034089B" w:rsidRDefault="0034089B" w:rsidP="7ABB18D2">
      <w:r>
        <w:t>Proces Shell může být také spuštěn pouze s vstupem. V tomto případě vykoná všechny požadované úkoly a vrátí výstup na terminálové okno, ze kterého byl spuštěn.</w:t>
      </w:r>
    </w:p>
    <w:p w14:paraId="15C078D1" w14:textId="763034E5" w:rsidR="7ABB18D2" w:rsidRPr="00701ED7" w:rsidRDefault="7ABB18D2" w:rsidP="7ABB18D2">
      <w:r>
        <w:t>Procesy Echo, Cd</w:t>
      </w:r>
      <w:r w:rsidR="00540D7C">
        <w:t>, Exit</w:t>
      </w:r>
      <w:r>
        <w:t xml:space="preserve"> a </w:t>
      </w:r>
      <w:proofErr w:type="spellStart"/>
      <w:r>
        <w:t>Pwd</w:t>
      </w:r>
      <w:proofErr w:type="spellEnd"/>
      <w:r>
        <w:t xml:space="preserve"> jsou vytvořené jako </w:t>
      </w:r>
      <w:r w:rsidR="00701ED7">
        <w:t>vestavěné</w:t>
      </w:r>
      <w:r>
        <w:t xml:space="preserve"> procesy </w:t>
      </w:r>
      <w:proofErr w:type="spellStart"/>
      <w:r>
        <w:t>Shellu</w:t>
      </w:r>
      <w:proofErr w:type="spellEnd"/>
      <w:r>
        <w:t xml:space="preserve">. </w:t>
      </w:r>
      <w:r w:rsidR="00701ED7">
        <w:t xml:space="preserve">Z programátorského hlediska to znamená, že tyto procesy nejsou samostatné třídy v balíku </w:t>
      </w:r>
      <w:proofErr w:type="spellStart"/>
      <w:r w:rsidR="00701ED7">
        <w:rPr>
          <w:i/>
        </w:rPr>
        <w:t>process</w:t>
      </w:r>
      <w:proofErr w:type="spellEnd"/>
      <w:r w:rsidR="00701ED7">
        <w:t xml:space="preserve">, ale pouze metody ve třídě </w:t>
      </w:r>
      <w:r w:rsidR="00701ED7">
        <w:rPr>
          <w:i/>
        </w:rPr>
        <w:t>Shell</w:t>
      </w:r>
      <w:r w:rsidR="00701ED7">
        <w:t>. Z uživatelského hlediska zde není žádný rozdíl.</w:t>
      </w:r>
      <w:bookmarkStart w:id="2" w:name="_GoBack"/>
      <w:bookmarkEnd w:id="2"/>
    </w:p>
    <w:p w14:paraId="6D6B6394" w14:textId="7BC45ADB" w:rsidR="7ABB18D2" w:rsidRDefault="7ABB18D2" w:rsidP="7ABB18D2">
      <w:pPr>
        <w:pStyle w:val="Nadpis21"/>
      </w:pPr>
      <w:r>
        <w:t>Gramatika</w:t>
      </w:r>
    </w:p>
    <w:p w14:paraId="22F90D84" w14:textId="69C16429" w:rsidR="7ABB18D2" w:rsidRPr="00225F0B" w:rsidRDefault="7ABB18D2" w:rsidP="7ABB18D2">
      <w:r w:rsidRPr="00225F0B">
        <w:rPr>
          <w:rFonts w:eastAsia="Cambria" w:cs="Cambria"/>
        </w:rPr>
        <w:t>Řádek = Příkaz { '|' Příkaz } Vstup Výstup</w:t>
      </w:r>
      <w:r w:rsidRPr="00225F0B">
        <w:br/>
      </w:r>
      <w:r w:rsidRPr="00225F0B">
        <w:rPr>
          <w:rFonts w:eastAsia="Cambria" w:cs="Cambria"/>
        </w:rPr>
        <w:t>Příkaz = Jméno {Parametr}</w:t>
      </w:r>
      <w:r w:rsidRPr="00225F0B">
        <w:br/>
      </w:r>
      <w:r w:rsidRPr="00225F0B">
        <w:rPr>
          <w:rFonts w:eastAsia="Cambria" w:cs="Cambria"/>
        </w:rPr>
        <w:t>Jméno = řetězec</w:t>
      </w:r>
      <w:r w:rsidRPr="00225F0B">
        <w:br/>
      </w:r>
      <w:r w:rsidRPr="00225F0B">
        <w:rPr>
          <w:rFonts w:eastAsia="Cambria" w:cs="Cambria"/>
        </w:rPr>
        <w:t>Parametr = řetězec</w:t>
      </w:r>
      <w:r w:rsidRPr="00225F0B">
        <w:br/>
      </w:r>
      <w:r w:rsidRPr="00225F0B">
        <w:rPr>
          <w:rFonts w:eastAsia="Cambria" w:cs="Cambria"/>
        </w:rPr>
        <w:t xml:space="preserve">Vstup = </w:t>
      </w:r>
      <w:proofErr w:type="spellStart"/>
      <w:r w:rsidRPr="00225F0B">
        <w:rPr>
          <w:rFonts w:eastAsia="Cambria" w:cs="Cambria"/>
        </w:rPr>
        <w:t>null</w:t>
      </w:r>
      <w:proofErr w:type="spellEnd"/>
      <w:r w:rsidRPr="00225F0B">
        <w:rPr>
          <w:rFonts w:eastAsia="Cambria" w:cs="Cambria"/>
        </w:rPr>
        <w:t xml:space="preserve"> | '&lt; ' Jméno</w:t>
      </w:r>
      <w:r w:rsidRPr="00225F0B">
        <w:br/>
      </w:r>
      <w:r w:rsidRPr="00225F0B">
        <w:rPr>
          <w:rFonts w:eastAsia="Cambria" w:cs="Cambria"/>
        </w:rPr>
        <w:t xml:space="preserve">Výstup = </w:t>
      </w:r>
      <w:proofErr w:type="spellStart"/>
      <w:r w:rsidRPr="00225F0B">
        <w:rPr>
          <w:rFonts w:eastAsia="Cambria" w:cs="Cambria"/>
        </w:rPr>
        <w:t>null</w:t>
      </w:r>
      <w:proofErr w:type="spellEnd"/>
      <w:r w:rsidRPr="00225F0B">
        <w:rPr>
          <w:rFonts w:eastAsia="Cambria" w:cs="Cambria"/>
        </w:rPr>
        <w:t xml:space="preserve"> | ' &gt; ' Jméno</w:t>
      </w:r>
    </w:p>
    <w:p w14:paraId="5B66FD60" w14:textId="1BA7F75B" w:rsidR="7ABB18D2" w:rsidRDefault="7ABB18D2" w:rsidP="7ABB18D2"/>
    <w:p w14:paraId="31D6ECE7" w14:textId="7C6ABC80" w:rsidR="7ABB18D2" w:rsidRDefault="7ABB18D2" w:rsidP="7ABB18D2"/>
    <w:p w14:paraId="1E7D6DD4" w14:textId="207A0BE7" w:rsidR="00AA5C9B" w:rsidRDefault="55ECE38F">
      <w:pPr>
        <w:pStyle w:val="Nadpis11"/>
      </w:pPr>
      <w:r>
        <w:lastRenderedPageBreak/>
        <w:t>Závěr</w:t>
      </w:r>
    </w:p>
    <w:p w14:paraId="1D1D9474" w14:textId="77777777" w:rsidR="005F5111" w:rsidRDefault="005F5111" w:rsidP="005F5111">
      <w:r>
        <w:t xml:space="preserve">Při tvorbě naší práce jsme postupovali dle předem navržených kroků v zadání na stránkách </w:t>
      </w:r>
      <w:proofErr w:type="spellStart"/>
      <w:r>
        <w:t>Courseware</w:t>
      </w:r>
      <w:proofErr w:type="spellEnd"/>
      <w:r>
        <w:t xml:space="preserve"> ZČU. Zároveň jsme si prošli i Nejčastější chyby a tak věříme, že naše práce by měla splňovat všechny požadavky na tuto práci kladenou. </w:t>
      </w:r>
    </w:p>
    <w:p w14:paraId="43ACE6D9" w14:textId="681A9CDF" w:rsidR="005F5111" w:rsidRDefault="005F5111" w:rsidP="005F5111">
      <w:r>
        <w:t xml:space="preserve">Kromě zadaných procesů jsme implementovali i proces Grep. Všechny procesy také obsahují manuálové stránky, které lze vyvolat jak příkazem Man, tak i parametrem </w:t>
      </w:r>
      <w:r w:rsidR="00A979D7">
        <w:t>--</w:t>
      </w:r>
      <w:proofErr w:type="spellStart"/>
      <w:r>
        <w:t>help</w:t>
      </w:r>
      <w:proofErr w:type="spellEnd"/>
      <w:r>
        <w:t xml:space="preserve">. Věříme, že jsme ošetřili všechny chybové hlášky a vytvořili </w:t>
      </w:r>
      <w:r w:rsidR="00F425F9">
        <w:t xml:space="preserve">stabilní </w:t>
      </w:r>
      <w:r>
        <w:t>systém</w:t>
      </w:r>
      <w:r w:rsidR="00F425F9">
        <w:t>.</w:t>
      </w:r>
    </w:p>
    <w:p w14:paraId="2E5583E2" w14:textId="09869A01" w:rsidR="005F5111" w:rsidRDefault="005F5111" w:rsidP="005F5111">
      <w:r>
        <w:t xml:space="preserve">Mezi slabé stránky naší realizace bychom zařadili především to, že nemáme implementovaný proces </w:t>
      </w:r>
      <w:proofErr w:type="spellStart"/>
      <w:r>
        <w:t>login</w:t>
      </w:r>
      <w:proofErr w:type="spellEnd"/>
      <w:r w:rsidR="00A979D7">
        <w:t xml:space="preserve">. S tím je spojené i to, že náš systém není </w:t>
      </w:r>
      <w:proofErr w:type="spellStart"/>
      <w:r w:rsidR="00A979D7">
        <w:t>multi</w:t>
      </w:r>
      <w:proofErr w:type="spellEnd"/>
      <w:r w:rsidR="00A979D7">
        <w:t xml:space="preserve">-uživatelský. Při spuštění několika procesů Shell se tyto procesy chovají jako potomci </w:t>
      </w:r>
      <w:proofErr w:type="spellStart"/>
      <w:r w:rsidR="00A979D7">
        <w:t>Shellu</w:t>
      </w:r>
      <w:proofErr w:type="spellEnd"/>
      <w:r w:rsidR="00A979D7">
        <w:t xml:space="preserve">, ze kterého byli spuštěny. Tudíž při ukončení prvního </w:t>
      </w:r>
      <w:proofErr w:type="spellStart"/>
      <w:r w:rsidR="00A979D7">
        <w:t>Shellu</w:t>
      </w:r>
      <w:proofErr w:type="spellEnd"/>
      <w:r w:rsidR="00A979D7">
        <w:t xml:space="preserve"> ukončíme zároveň všechny běžící procesy.</w:t>
      </w:r>
    </w:p>
    <w:p w14:paraId="0BCED49C" w14:textId="1AEF0CBE" w:rsidR="00A979D7" w:rsidRDefault="00A979D7" w:rsidP="005F5111">
      <w:r>
        <w:t>Jako silnou stránku naší implementace vidíme jednoduchost a uživatelskou použitelnost našeho systému. Uživateli je poskytnu</w:t>
      </w:r>
      <w:r w:rsidR="009D682A">
        <w:t>ta srozumitelná nápověda i s příklady použití jednotlivých procesů.</w:t>
      </w:r>
    </w:p>
    <w:p w14:paraId="7FC5DB29" w14:textId="77777777" w:rsidR="001A4A53" w:rsidRDefault="001A4A53" w:rsidP="001A4A53">
      <w:r>
        <w:t>Možnosti vylepšení systému vidíme především v </w:t>
      </w:r>
      <w:proofErr w:type="spellStart"/>
      <w:r>
        <w:t>multi</w:t>
      </w:r>
      <w:proofErr w:type="spellEnd"/>
      <w:r>
        <w:t>-uživatelském prostředí a přidání dalších parametrů k již existujícím procesům. Samozřejmě lze práci vylepšit i přidáním dalších procesů a možností usnadnění v používání jako přívětivější grafické rozhraní.</w:t>
      </w:r>
    </w:p>
    <w:p w14:paraId="75AC91C0" w14:textId="52FD0703" w:rsidR="009D682A" w:rsidRDefault="009D682A" w:rsidP="005F5111">
      <w:r>
        <w:t xml:space="preserve">Práce na systému byla rozdělena spíše podle schopností jednotlivých členů týmu, než podle objemu </w:t>
      </w:r>
      <w:r w:rsidR="001A4A53">
        <w:t xml:space="preserve">vykonané </w:t>
      </w:r>
      <w:r>
        <w:t xml:space="preserve">práce. </w:t>
      </w:r>
      <w:r w:rsidR="001A4A53">
        <w:t xml:space="preserve">Radek Bouda, vedoucí týmu, se staral především o programátorskou část a udržování jednotného stylu a srozumitelnost kódu. David Steinberger měl na starosti programátorskou část a působil jako neocenitelný člen týmu jak znalostmi, tak zkušenostmi. Jan Bláha navrhl původní architekturu systému, staral se o syntaktický analyzátor a vytvoření dokumentace a prezentací týmu. </w:t>
      </w:r>
    </w:p>
    <w:p w14:paraId="5FC88C78" w14:textId="673CCD53" w:rsidR="009D682A" w:rsidRDefault="001C78E2" w:rsidP="005F5111">
      <w:r>
        <w:t>Programování vlastní simulace operačního systému nám přineslo podrobnější znalosti jazyka Java především v práci s Inputy a Outputy</w:t>
      </w:r>
      <w:r w:rsidR="00F425F9">
        <w:t xml:space="preserve">, kde jsme byli nuceni upravit knihovnu </w:t>
      </w:r>
      <w:proofErr w:type="spellStart"/>
      <w:r>
        <w:t>PipedInputStream</w:t>
      </w:r>
      <w:proofErr w:type="spellEnd"/>
      <w:r>
        <w:t xml:space="preserve"> a </w:t>
      </w:r>
      <w:proofErr w:type="spellStart"/>
      <w:r>
        <w:t>PipedOutputStream</w:t>
      </w:r>
      <w:proofErr w:type="spellEnd"/>
      <w:r>
        <w:t xml:space="preserve">. To hlavně z důvodů implementovaného vteřinového </w:t>
      </w:r>
      <w:proofErr w:type="spellStart"/>
      <w:r>
        <w:t>Waitu</w:t>
      </w:r>
      <w:proofErr w:type="spellEnd"/>
      <w:r>
        <w:t xml:space="preserve"> v původní knihovně jazyka Java, který v naší implementaci</w:t>
      </w:r>
      <w:r w:rsidR="00F425F9">
        <w:t xml:space="preserve"> systému tento </w:t>
      </w:r>
      <w:proofErr w:type="spellStart"/>
      <w:r w:rsidR="00F425F9">
        <w:t>Wait</w:t>
      </w:r>
      <w:proofErr w:type="spellEnd"/>
      <w:r>
        <w:t xml:space="preserve"> způsoboval chybu při zadání více příkazů v rychlém sledu.</w:t>
      </w:r>
    </w:p>
    <w:p w14:paraId="0056C51E" w14:textId="13310758" w:rsidR="001C78E2" w:rsidRDefault="001C78E2" w:rsidP="005F5111">
      <w:r>
        <w:t>Do dalších let bychom byli rádi, kdyby bylo více informací o prezentaci práce v polovině semestru. Například co vše se na prezentaci hodnotí (celková prezentace, množství odvedené práce, vystupování, připravenost na dotazy, vše najednou).</w:t>
      </w:r>
    </w:p>
    <w:p w14:paraId="3882AC67" w14:textId="4D223AC7" w:rsidR="00AA5C9B" w:rsidRDefault="00AA5C9B">
      <w:pPr>
        <w:pStyle w:val="Texttabulky"/>
        <w:spacing w:before="480"/>
      </w:pPr>
    </w:p>
    <w:sectPr w:rsidR="00AA5C9B" w:rsidSect="00225F0B">
      <w:headerReference w:type="default" r:id="rId17"/>
      <w:footerReference w:type="default" r:id="rId18"/>
      <w:pgSz w:w="11907" w:h="16839" w:code="9"/>
      <w:pgMar w:top="2678" w:right="1512" w:bottom="1702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2C405" w14:textId="77777777" w:rsidR="003057A2" w:rsidRDefault="003057A2">
      <w:pPr>
        <w:spacing w:after="0" w:line="240" w:lineRule="auto"/>
      </w:pPr>
      <w:r>
        <w:separator/>
      </w:r>
    </w:p>
  </w:endnote>
  <w:endnote w:type="continuationSeparator" w:id="0">
    <w:p w14:paraId="4498692A" w14:textId="77777777" w:rsidR="003057A2" w:rsidRDefault="0030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22F43" w14:textId="77777777" w:rsidR="00AA5C9B" w:rsidRDefault="002B554B">
    <w:pPr>
      <w:pStyle w:val="Zpat1"/>
    </w:pPr>
    <w:r>
      <w:t xml:space="preserve">Stránka </w:t>
    </w:r>
    <w:r>
      <w:fldChar w:fldCharType="begin"/>
    </w:r>
    <w:r>
      <w:instrText xml:space="preserve"> page </w:instrText>
    </w:r>
    <w:r>
      <w:fldChar w:fldCharType="separate"/>
    </w:r>
    <w:r w:rsidR="003574C9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82B9A0" w14:textId="77777777" w:rsidR="003057A2" w:rsidRDefault="003057A2">
      <w:pPr>
        <w:spacing w:after="0" w:line="240" w:lineRule="auto"/>
      </w:pPr>
      <w:r>
        <w:separator/>
      </w:r>
    </w:p>
  </w:footnote>
  <w:footnote w:type="continuationSeparator" w:id="0">
    <w:p w14:paraId="0DA739BA" w14:textId="77777777" w:rsidR="003057A2" w:rsidRDefault="003057A2">
      <w:pPr>
        <w:spacing w:after="0" w:line="240" w:lineRule="auto"/>
      </w:pPr>
      <w:r>
        <w:continuationSeparator/>
      </w:r>
    </w:p>
  </w:footnote>
  <w:footnote w:id="1">
    <w:p w14:paraId="6F6FE47B" w14:textId="343D8391" w:rsidR="00387701" w:rsidRDefault="00387701">
      <w:pPr>
        <w:pStyle w:val="Textpoznpodarou"/>
      </w:pPr>
      <w:r>
        <w:rPr>
          <w:rStyle w:val="Znakapoznpodarou"/>
        </w:rPr>
        <w:footnoteRef/>
      </w:r>
      <w:r>
        <w:t xml:space="preserve"> P</w:t>
      </w:r>
      <w:r>
        <w:t>roces</w:t>
      </w:r>
      <w:r>
        <w:t xml:space="preserve"> vždy požádá o standardní vstup Shell a ten mu přidělí jednu řádku načtenou z terminálu.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4741B6" w14:textId="77777777" w:rsidR="00AA5C9B" w:rsidRDefault="002B554B">
    <w:pPr>
      <w:pStyle w:val="Stnovanzhlav"/>
      <w:tabs>
        <w:tab w:val="left" w:pos="5032"/>
      </w:tabs>
    </w:pPr>
    <w:r>
      <w:t>Obsah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F6F2B" w14:textId="77777777" w:rsidR="00AA5C9B" w:rsidRDefault="002B554B">
    <w:pPr>
      <w:pStyle w:val="Stnovanzhlav"/>
    </w:pPr>
    <w:r>
      <w:fldChar w:fldCharType="begin"/>
    </w:r>
    <w:r>
      <w:instrText xml:space="preserve"> If </w:instrText>
    </w:r>
    <w:fldSimple w:instr=" STYLEREF  &quot;Nadpis 11&quot; ">
      <w:r w:rsidR="003574C9">
        <w:rPr>
          <w:noProof/>
        </w:rPr>
        <w:instrText>Programátorská dokumentace</w:instrText>
      </w:r>
    </w:fldSimple>
    <w:r>
      <w:instrText>&lt;&gt; “Error*” “</w:instrText>
    </w:r>
    <w:fldSimple w:instr=" STYLEREF  &quot;Nadpis 11&quot; ">
      <w:r w:rsidR="003574C9">
        <w:rPr>
          <w:noProof/>
        </w:rPr>
        <w:instrText>Programátorská dokumentace</w:instrText>
      </w:r>
    </w:fldSimple>
    <w:r>
      <w:fldChar w:fldCharType="separate"/>
    </w:r>
    <w:r w:rsidR="003574C9">
      <w:rPr>
        <w:noProof/>
      </w:rPr>
      <w:t>Programátorská dokumentace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Seznamsodrkami51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Seznamsodrkami4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Seznamsodrkami3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Seznamsodrkami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Seznamsodrkami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3B32190"/>
    <w:multiLevelType w:val="multilevel"/>
    <w:tmpl w:val="9CA4ABB8"/>
    <w:numStyleLink w:val="Vronzprva"/>
  </w:abstractNum>
  <w:abstractNum w:abstractNumId="11">
    <w:nsid w:val="1B6F205A"/>
    <w:multiLevelType w:val="multilevel"/>
    <w:tmpl w:val="9CA4ABB8"/>
    <w:styleLink w:val="Vronzprv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F6A45"/>
    <w:multiLevelType w:val="multilevel"/>
    <w:tmpl w:val="80C0D6D2"/>
    <w:lvl w:ilvl="0">
      <w:start w:val="1"/>
      <w:numFmt w:val="decimal"/>
      <w:pStyle w:val="slovanseznam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lovanseznam21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slovanseznam31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slovanseznam41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slovanseznam51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5F465B7B"/>
    <w:multiLevelType w:val="hybridMultilevel"/>
    <w:tmpl w:val="895AA244"/>
    <w:lvl w:ilvl="0" w:tplc="7570E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86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624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05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CC4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9E07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242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5CE5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A1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12"/>
  </w:num>
  <w:num w:numId="17">
    <w:abstractNumId w:val="16"/>
  </w:num>
  <w:num w:numId="18">
    <w:abstractNumId w:val="11"/>
  </w:num>
  <w:num w:numId="19">
    <w:abstractNumId w:val="10"/>
  </w:num>
  <w:num w:numId="20">
    <w:abstractNumId w:val="14"/>
  </w:num>
  <w:num w:numId="21">
    <w:abstractNumId w:val="9"/>
  </w:num>
  <w:num w:numId="22">
    <w:abstractNumId w:val="9"/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955"/>
    <w:rsid w:val="00036E06"/>
    <w:rsid w:val="00063719"/>
    <w:rsid w:val="000B2F2C"/>
    <w:rsid w:val="00156660"/>
    <w:rsid w:val="001A4A53"/>
    <w:rsid w:val="001C78E2"/>
    <w:rsid w:val="002048B0"/>
    <w:rsid w:val="00225F0B"/>
    <w:rsid w:val="0028518F"/>
    <w:rsid w:val="002B554B"/>
    <w:rsid w:val="003057A2"/>
    <w:rsid w:val="0034089B"/>
    <w:rsid w:val="003574C9"/>
    <w:rsid w:val="00385C77"/>
    <w:rsid w:val="00387701"/>
    <w:rsid w:val="00427266"/>
    <w:rsid w:val="004C2955"/>
    <w:rsid w:val="004D75CB"/>
    <w:rsid w:val="00507EC9"/>
    <w:rsid w:val="00540D7C"/>
    <w:rsid w:val="005F5111"/>
    <w:rsid w:val="00624F5E"/>
    <w:rsid w:val="00701ED7"/>
    <w:rsid w:val="00711A65"/>
    <w:rsid w:val="00714272"/>
    <w:rsid w:val="007314FD"/>
    <w:rsid w:val="00764C75"/>
    <w:rsid w:val="007B5F9A"/>
    <w:rsid w:val="008031E3"/>
    <w:rsid w:val="00826809"/>
    <w:rsid w:val="008934E3"/>
    <w:rsid w:val="008C5963"/>
    <w:rsid w:val="0091070A"/>
    <w:rsid w:val="00940191"/>
    <w:rsid w:val="00962440"/>
    <w:rsid w:val="009828CD"/>
    <w:rsid w:val="009C0FCE"/>
    <w:rsid w:val="009C1E35"/>
    <w:rsid w:val="009D682A"/>
    <w:rsid w:val="00A979D7"/>
    <w:rsid w:val="00AA5C9B"/>
    <w:rsid w:val="00BA0F48"/>
    <w:rsid w:val="00C22F51"/>
    <w:rsid w:val="00C45253"/>
    <w:rsid w:val="00C70254"/>
    <w:rsid w:val="00D27FCA"/>
    <w:rsid w:val="00D52FA3"/>
    <w:rsid w:val="00D867C6"/>
    <w:rsid w:val="00DB073E"/>
    <w:rsid w:val="00E22B69"/>
    <w:rsid w:val="00E2751E"/>
    <w:rsid w:val="00EB4B2A"/>
    <w:rsid w:val="00F425F9"/>
    <w:rsid w:val="00F46DF9"/>
    <w:rsid w:val="00F82BED"/>
    <w:rsid w:val="20272FDA"/>
    <w:rsid w:val="40E0A6A9"/>
    <w:rsid w:val="55ECE38F"/>
    <w:rsid w:val="69E360CE"/>
    <w:rsid w:val="7ABB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91FA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cs-CZ" w:eastAsia="cs-CZ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semiHidden="0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semiHidden="0" w:uiPriority="1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kern w:val="20"/>
    </w:rPr>
  </w:style>
  <w:style w:type="paragraph" w:styleId="Nadpis1">
    <w:name w:val="heading 1"/>
    <w:basedOn w:val="Normln"/>
    <w:next w:val="Normln"/>
    <w:link w:val="Nadpis1Char"/>
    <w:qFormat/>
    <w:rsid w:val="009C1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77188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11">
    <w:name w:val="Nadpis 11"/>
    <w:basedOn w:val="Normln"/>
    <w:next w:val="Normln"/>
    <w:link w:val="Znaknadpisu1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customStyle="1" w:styleId="Nadpis21">
    <w:name w:val="Nadpis 21"/>
    <w:basedOn w:val="Normln"/>
    <w:next w:val="Normln"/>
    <w:link w:val="Znaknadpisu2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Nadpis31">
    <w:name w:val="Nadpis 31"/>
    <w:basedOn w:val="Normln"/>
    <w:next w:val="Normln"/>
    <w:link w:val="Znaknadpisu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Nadpis41">
    <w:name w:val="Nadpis 41"/>
    <w:basedOn w:val="Normln"/>
    <w:next w:val="Normln"/>
    <w:link w:val="Znaknadpisu4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Nadpis51">
    <w:name w:val="Nadpis 51"/>
    <w:basedOn w:val="Normln"/>
    <w:next w:val="Normln"/>
    <w:link w:val="Znaknadpisu5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Nadpis61">
    <w:name w:val="Nadpis 61"/>
    <w:basedOn w:val="Normln"/>
    <w:next w:val="Normln"/>
    <w:link w:val="Znaknadpisu6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Nadpis71">
    <w:name w:val="Nadpis 71"/>
    <w:basedOn w:val="Normln"/>
    <w:next w:val="Normln"/>
    <w:link w:val="Znaknadpisu7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Nadpis81">
    <w:name w:val="Nadpis 81"/>
    <w:basedOn w:val="Normln"/>
    <w:next w:val="Normln"/>
    <w:link w:val="Znaknadpisu8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Nadpis91">
    <w:name w:val="Nadpis 91"/>
    <w:basedOn w:val="Normln"/>
    <w:next w:val="Normln"/>
    <w:link w:val="Znaknadpisu9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Zhlav1">
    <w:name w:val="Záhlaví1"/>
    <w:basedOn w:val="Normln"/>
    <w:link w:val="Znakzhlav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Znakzhlav">
    <w:name w:val="Znak záhlaví"/>
    <w:basedOn w:val="Standardnpsmoodstavce"/>
    <w:link w:val="Zhlav1"/>
    <w:uiPriority w:val="99"/>
    <w:rPr>
      <w:kern w:val="20"/>
    </w:rPr>
  </w:style>
  <w:style w:type="paragraph" w:customStyle="1" w:styleId="Zpat1">
    <w:name w:val="Zápatí1"/>
    <w:basedOn w:val="Normln"/>
    <w:link w:val="Znakzpat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Znakzpat">
    <w:name w:val="Znak zápatí"/>
    <w:basedOn w:val="Standardnpsmoodstavce"/>
    <w:link w:val="Zpat1"/>
    <w:uiPriority w:val="99"/>
    <w:rPr>
      <w:kern w:val="20"/>
    </w:rPr>
  </w:style>
  <w:style w:type="table" w:customStyle="1" w:styleId="Mkatabulky1">
    <w:name w:val="Mřížka tabulky1"/>
    <w:basedOn w:val="Normlntabulka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ezmezer1">
    <w:name w:val="Bez mezer1"/>
    <w:link w:val="Znakbezmezer"/>
    <w:uiPriority w:val="1"/>
    <w:qFormat/>
    <w:pPr>
      <w:spacing w:after="0" w:line="240" w:lineRule="auto"/>
    </w:pPr>
  </w:style>
  <w:style w:type="paragraph" w:customStyle="1" w:styleId="Textbubliny1">
    <w:name w:val="Text bubliny1"/>
    <w:basedOn w:val="Normln"/>
    <w:link w:val="Znaktextububliny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Znaktextububliny">
    <w:name w:val="Znak textu bubliny"/>
    <w:basedOn w:val="Standardnpsmoodstavce"/>
    <w:link w:val="Textbubliny1"/>
    <w:uiPriority w:val="99"/>
    <w:semiHidden/>
    <w:rPr>
      <w:rFonts w:ascii="Tahoma" w:hAnsi="Tahoma" w:cs="Tahoma"/>
      <w:sz w:val="16"/>
    </w:rPr>
  </w:style>
  <w:style w:type="character" w:customStyle="1" w:styleId="Znaknadpisu1">
    <w:name w:val="Znak nadpisu 1"/>
    <w:basedOn w:val="Standardnpsmoodstavce"/>
    <w:link w:val="Nadpis11"/>
    <w:uiPriority w:val="1"/>
    <w:rPr>
      <w:kern w:val="20"/>
      <w:sz w:val="36"/>
    </w:rPr>
  </w:style>
  <w:style w:type="character" w:customStyle="1" w:styleId="Znaknadpisu2">
    <w:name w:val="Znak nadpisu 2"/>
    <w:basedOn w:val="Standardnpsmoodstavce"/>
    <w:link w:val="Nadpis2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Zstupntext1">
    <w:name w:val="Zástupný text1"/>
    <w:basedOn w:val="Standardnpsmoodstavce"/>
    <w:uiPriority w:val="99"/>
    <w:semiHidden/>
    <w:rPr>
      <w:color w:val="808080"/>
    </w:rPr>
  </w:style>
  <w:style w:type="paragraph" w:customStyle="1" w:styleId="Citt1">
    <w:name w:val="Citát1"/>
    <w:basedOn w:val="Normln"/>
    <w:next w:val="Normln"/>
    <w:link w:val="Znakcittu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nakcittu">
    <w:name w:val="Znak citátu"/>
    <w:basedOn w:val="Standardnpsmoodstavce"/>
    <w:link w:val="Citt1"/>
    <w:uiPriority w:val="9"/>
    <w:rPr>
      <w:i/>
      <w:iCs/>
      <w:color w:val="7E97AD" w:themeColor="accent1"/>
      <w:kern w:val="20"/>
      <w:sz w:val="28"/>
    </w:rPr>
  </w:style>
  <w:style w:type="paragraph" w:customStyle="1" w:styleId="Bibliografie1">
    <w:name w:val="Bibliografie1"/>
    <w:basedOn w:val="Normln"/>
    <w:next w:val="Normln"/>
    <w:uiPriority w:val="37"/>
    <w:semiHidden/>
    <w:unhideWhenUsed/>
  </w:style>
  <w:style w:type="paragraph" w:customStyle="1" w:styleId="Textvbloku1">
    <w:name w:val="Text v bloku1"/>
    <w:basedOn w:val="Normln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customStyle="1" w:styleId="Zkladntext1">
    <w:name w:val="Základní text1"/>
    <w:basedOn w:val="Normln"/>
    <w:link w:val="Znakzkladnhotextu"/>
    <w:uiPriority w:val="99"/>
    <w:semiHidden/>
    <w:unhideWhenUsed/>
    <w:pPr>
      <w:spacing w:after="120"/>
    </w:pPr>
  </w:style>
  <w:style w:type="character" w:customStyle="1" w:styleId="Znakzkladnhotextu">
    <w:name w:val="Znak základního textu"/>
    <w:basedOn w:val="Standardnpsmoodstavce"/>
    <w:link w:val="Zkladntext1"/>
    <w:uiPriority w:val="99"/>
    <w:semiHidden/>
  </w:style>
  <w:style w:type="paragraph" w:customStyle="1" w:styleId="Zkladntext21">
    <w:name w:val="Základní text 21"/>
    <w:basedOn w:val="Normln"/>
    <w:link w:val="Znakzkladnhotextu2"/>
    <w:uiPriority w:val="99"/>
    <w:semiHidden/>
    <w:unhideWhenUsed/>
    <w:pPr>
      <w:spacing w:after="120" w:line="480" w:lineRule="auto"/>
    </w:pPr>
  </w:style>
  <w:style w:type="character" w:customStyle="1" w:styleId="Znakzkladnhotextu2">
    <w:name w:val="Znak základního textu 2"/>
    <w:basedOn w:val="Standardnpsmoodstavce"/>
    <w:link w:val="Zkladntext21"/>
    <w:uiPriority w:val="99"/>
    <w:semiHidden/>
  </w:style>
  <w:style w:type="paragraph" w:customStyle="1" w:styleId="Zkladntext31">
    <w:name w:val="Základní text 31"/>
    <w:basedOn w:val="Normln"/>
    <w:link w:val="Znakzkladnhotextu3"/>
    <w:uiPriority w:val="99"/>
    <w:semiHidden/>
    <w:unhideWhenUsed/>
    <w:pPr>
      <w:spacing w:after="120"/>
    </w:pPr>
    <w:rPr>
      <w:sz w:val="16"/>
    </w:rPr>
  </w:style>
  <w:style w:type="character" w:customStyle="1" w:styleId="Znakzkladnhotextu3">
    <w:name w:val="Znak základního textu 3"/>
    <w:basedOn w:val="Standardnpsmoodstavce"/>
    <w:link w:val="Zkladntext31"/>
    <w:uiPriority w:val="99"/>
    <w:semiHidden/>
    <w:rPr>
      <w:sz w:val="16"/>
    </w:rPr>
  </w:style>
  <w:style w:type="paragraph" w:customStyle="1" w:styleId="Prvnodsazenzkladnhotextu">
    <w:name w:val="První odsazení základního textu"/>
    <w:basedOn w:val="Zkladntext1"/>
    <w:link w:val="Znakprvnhoodsazenzkladnhotextu"/>
    <w:uiPriority w:val="99"/>
    <w:semiHidden/>
    <w:unhideWhenUsed/>
    <w:pPr>
      <w:spacing w:after="200"/>
      <w:ind w:firstLine="360"/>
    </w:pPr>
  </w:style>
  <w:style w:type="character" w:customStyle="1" w:styleId="Znakprvnhoodsazenzkladnhotextu">
    <w:name w:val="Znak prvního odsazení základního textu"/>
    <w:basedOn w:val="Znakzkladnhotextu"/>
    <w:link w:val="Prvnodsazenzkladnhotextu"/>
    <w:uiPriority w:val="99"/>
    <w:semiHidden/>
  </w:style>
  <w:style w:type="paragraph" w:customStyle="1" w:styleId="Odsazenzkladnhotextu">
    <w:name w:val="Odsazení základního textu"/>
    <w:basedOn w:val="Normln"/>
    <w:link w:val="Znakodsazenzkladnhotextu"/>
    <w:uiPriority w:val="99"/>
    <w:semiHidden/>
    <w:unhideWhenUsed/>
    <w:pPr>
      <w:spacing w:after="120"/>
      <w:ind w:left="360"/>
    </w:pPr>
  </w:style>
  <w:style w:type="character" w:customStyle="1" w:styleId="Znakodsazenzkladnhotextu">
    <w:name w:val="Znak odsazení základního textu"/>
    <w:basedOn w:val="Standardnpsmoodstavce"/>
    <w:link w:val="Odsazenzkladnhotextu"/>
    <w:uiPriority w:val="99"/>
    <w:semiHidden/>
  </w:style>
  <w:style w:type="paragraph" w:customStyle="1" w:styleId="Prvnodsazenzkladnhotextu2">
    <w:name w:val="První odsazení základního textu 2"/>
    <w:basedOn w:val="Odsazenzkladnhotextu"/>
    <w:link w:val="Znakprvnhoodsazenzkladnhotextu2"/>
    <w:uiPriority w:val="99"/>
    <w:semiHidden/>
    <w:unhideWhenUsed/>
    <w:pPr>
      <w:spacing w:after="200"/>
      <w:ind w:firstLine="360"/>
    </w:pPr>
  </w:style>
  <w:style w:type="character" w:customStyle="1" w:styleId="Znakprvnhoodsazenzkladnhotextu2">
    <w:name w:val="Znak prvního odsazení základního textu 2"/>
    <w:basedOn w:val="Znakodsazenzkladnhotextu"/>
    <w:link w:val="Prvnodsazenzkladnhotextu2"/>
    <w:uiPriority w:val="99"/>
    <w:semiHidden/>
  </w:style>
  <w:style w:type="paragraph" w:customStyle="1" w:styleId="Odsazenzkladnhotextu2">
    <w:name w:val="Odsazení základního textu 2"/>
    <w:basedOn w:val="Normln"/>
    <w:link w:val="Znakodsazenzkladnhotextu2"/>
    <w:uiPriority w:val="99"/>
    <w:semiHidden/>
    <w:unhideWhenUsed/>
    <w:pPr>
      <w:spacing w:after="120" w:line="480" w:lineRule="auto"/>
      <w:ind w:left="360"/>
    </w:pPr>
  </w:style>
  <w:style w:type="character" w:customStyle="1" w:styleId="Znakodsazenzkladnhotextu2">
    <w:name w:val="Znak odsazení základního textu 2"/>
    <w:basedOn w:val="Standardnpsmoodstavce"/>
    <w:link w:val="Odsazenzkladnhotextu2"/>
    <w:uiPriority w:val="99"/>
    <w:semiHidden/>
  </w:style>
  <w:style w:type="paragraph" w:customStyle="1" w:styleId="Odsazenzkladnhotextu3">
    <w:name w:val="Odsazení základního textu 3"/>
    <w:basedOn w:val="Normln"/>
    <w:link w:val="Znakodsazenzkladnhotextu3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Znakodsazenzkladnhotextu3">
    <w:name w:val="Znak odsazení základního textu 3"/>
    <w:basedOn w:val="Standardnpsmoodstavce"/>
    <w:link w:val="Odsazenzkladnhotextu3"/>
    <w:uiPriority w:val="99"/>
    <w:semiHidden/>
    <w:rPr>
      <w:sz w:val="16"/>
    </w:rPr>
  </w:style>
  <w:style w:type="character" w:customStyle="1" w:styleId="Nzevknihy1">
    <w:name w:val="Název knihy1"/>
    <w:basedOn w:val="Standardnpsmoodstavce"/>
    <w:uiPriority w:val="33"/>
    <w:semiHidden/>
    <w:unhideWhenUsed/>
    <w:rPr>
      <w:b/>
      <w:bCs/>
      <w:smallCaps/>
      <w:spacing w:val="5"/>
    </w:rPr>
  </w:style>
  <w:style w:type="paragraph" w:customStyle="1" w:styleId="Popisek">
    <w:name w:val="Popisek"/>
    <w:basedOn w:val="Normln"/>
    <w:next w:val="Normln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customStyle="1" w:styleId="Zavrn">
    <w:name w:val="Zavírání"/>
    <w:basedOn w:val="Normln"/>
    <w:link w:val="Znakzavrn"/>
    <w:uiPriority w:val="99"/>
    <w:semiHidden/>
    <w:unhideWhenUsed/>
    <w:pPr>
      <w:spacing w:after="0" w:line="240" w:lineRule="auto"/>
      <w:ind w:left="4320"/>
    </w:pPr>
  </w:style>
  <w:style w:type="character" w:customStyle="1" w:styleId="Znakzavrn">
    <w:name w:val="Znak zavírání"/>
    <w:basedOn w:val="Standardnpsmoodstavce"/>
    <w:link w:val="Zavrn"/>
    <w:uiPriority w:val="99"/>
    <w:semiHidden/>
  </w:style>
  <w:style w:type="table" w:customStyle="1" w:styleId="Barevnmka1">
    <w:name w:val="Barevná mřížka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Barevnmkazvraznn11">
    <w:name w:val="Barevná mřížka – zvýraznění 1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Barevnmkazvraznn21">
    <w:name w:val="Barevná mřížka – zvýraznění 2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Barevnmkazvraznn31">
    <w:name w:val="Barevná mřížka – zvýraznění 3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Barevnmkazvraznn41">
    <w:name w:val="Barevná mřížka – zvýraznění 4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Barevnmkazvraznn51">
    <w:name w:val="Barevná mřížka – zvýraznění 5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Barevnmkazvraznn61">
    <w:name w:val="Barevná mřížka – zvýraznění 6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Barevnseznam1">
    <w:name w:val="Barevný seznam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Barevnseznamzvraznn11">
    <w:name w:val="Barevný seznam – zvýraznění 1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Barevnseznamzvraznn21">
    <w:name w:val="Barevný seznam – zvýraznění 2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Barevnseznamzvraznn31">
    <w:name w:val="Barevný seznam – zvýraznění 3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Barevnseznamzvraznn41">
    <w:name w:val="Barevný seznam – zvýraznění 4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Barevnseznamzvraznn51">
    <w:name w:val="Barevný seznam – zvýraznění 5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Barevnseznamzvraznn61">
    <w:name w:val="Barevný seznam – zvýraznění 6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customStyle="1" w:styleId="Barevnstnovn1">
    <w:name w:val="Barevné stínování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11">
    <w:name w:val="Barevné stínování – zvýraznění 1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21">
    <w:name w:val="Barevné stínování – zvýraznění 2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31">
    <w:name w:val="Barevné stínování – zvýraznění 3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Barevnstnovnzvraznn41">
    <w:name w:val="Barevné stínování – zvýraznění 4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51">
    <w:name w:val="Barevné stínování – zvýraznění 5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61">
    <w:name w:val="Barevné stínování – zvýraznění 6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Odkaznapoznmku">
    <w:name w:val="Odkaz na poznámku"/>
    <w:basedOn w:val="Standardnpsmoodstavce"/>
    <w:uiPriority w:val="99"/>
    <w:semiHidden/>
    <w:unhideWhenUsed/>
    <w:rPr>
      <w:sz w:val="16"/>
    </w:rPr>
  </w:style>
  <w:style w:type="paragraph" w:customStyle="1" w:styleId="Textpoznmky">
    <w:name w:val="Text poznámky"/>
    <w:basedOn w:val="Normln"/>
    <w:link w:val="Znaktextukomente"/>
    <w:uiPriority w:val="99"/>
    <w:semiHidden/>
    <w:unhideWhenUsed/>
    <w:pPr>
      <w:spacing w:line="240" w:lineRule="auto"/>
    </w:pPr>
  </w:style>
  <w:style w:type="character" w:customStyle="1" w:styleId="Znaktextukomente">
    <w:name w:val="Znak textu komentáře"/>
    <w:basedOn w:val="Standardnpsmoodstavce"/>
    <w:link w:val="Textpoznmky"/>
    <w:uiPriority w:val="99"/>
    <w:semiHidden/>
    <w:rPr>
      <w:sz w:val="20"/>
    </w:rPr>
  </w:style>
  <w:style w:type="paragraph" w:customStyle="1" w:styleId="Pedmtpoznmky">
    <w:name w:val="Předmět poznámky"/>
    <w:basedOn w:val="Textpoznmky"/>
    <w:next w:val="Textpoznmky"/>
    <w:link w:val="Znakpedmtukomente"/>
    <w:uiPriority w:val="99"/>
    <w:semiHidden/>
    <w:unhideWhenUsed/>
    <w:rPr>
      <w:b/>
      <w:bCs/>
    </w:rPr>
  </w:style>
  <w:style w:type="character" w:customStyle="1" w:styleId="Znakpedmtukomente">
    <w:name w:val="Znak předmětu komentáře"/>
    <w:basedOn w:val="Znaktextukomente"/>
    <w:link w:val="Pedmtpoznmky"/>
    <w:uiPriority w:val="99"/>
    <w:semiHidden/>
    <w:rPr>
      <w:b/>
      <w:bCs/>
      <w:sz w:val="20"/>
    </w:rPr>
  </w:style>
  <w:style w:type="table" w:customStyle="1" w:styleId="Tmavseznam1">
    <w:name w:val="Tmavý seznam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Tmavseznamzvraznn11">
    <w:name w:val="Tmavý seznam – zvýraznění 1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Tmavseznamzvraznn21">
    <w:name w:val="Tmavý seznam – zvýraznění 2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Tmavseznamzvraznn31">
    <w:name w:val="Tmavý seznam – zvýraznění 3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Tmavseznamzvraznn41">
    <w:name w:val="Tmavý seznam – zvýraznění 4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Tmavseznamzvraznn51">
    <w:name w:val="Tmavý seznam – zvýraznění 5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Tmavseznamzvraznn61">
    <w:name w:val="Tmavý seznam – zvýraznění 6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customStyle="1" w:styleId="Datum1">
    <w:name w:val="Datum1"/>
    <w:basedOn w:val="Normln"/>
    <w:next w:val="Normln"/>
    <w:link w:val="Znakdata"/>
    <w:uiPriority w:val="99"/>
    <w:semiHidden/>
    <w:unhideWhenUsed/>
  </w:style>
  <w:style w:type="character" w:customStyle="1" w:styleId="Znakdata">
    <w:name w:val="Znak data"/>
    <w:basedOn w:val="Standardnpsmoodstavce"/>
    <w:link w:val="Datum1"/>
    <w:uiPriority w:val="99"/>
    <w:semiHidden/>
  </w:style>
  <w:style w:type="paragraph" w:customStyle="1" w:styleId="Rozloendokumentu1">
    <w:name w:val="Rozložení dokumentu1"/>
    <w:basedOn w:val="Normln"/>
    <w:link w:val="Znakrozloendokumentu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Znakrozloendokumentu">
    <w:name w:val="Znak rozložení dokumentu"/>
    <w:basedOn w:val="Standardnpsmoodstavce"/>
    <w:link w:val="Rozloendokumentu1"/>
    <w:uiPriority w:val="99"/>
    <w:semiHidden/>
    <w:rPr>
      <w:rFonts w:ascii="Tahoma" w:hAnsi="Tahoma" w:cs="Tahoma"/>
      <w:sz w:val="16"/>
    </w:rPr>
  </w:style>
  <w:style w:type="paragraph" w:customStyle="1" w:styleId="Podpise-mailu1">
    <w:name w:val="Podpis e-mailu1"/>
    <w:basedOn w:val="Normln"/>
    <w:link w:val="Znakpodpisue-mailu"/>
    <w:uiPriority w:val="99"/>
    <w:semiHidden/>
    <w:unhideWhenUsed/>
    <w:pPr>
      <w:spacing w:after="0" w:line="240" w:lineRule="auto"/>
    </w:pPr>
  </w:style>
  <w:style w:type="character" w:customStyle="1" w:styleId="Znakpodpisue-mailu">
    <w:name w:val="Znak podpisu e-mailu"/>
    <w:basedOn w:val="Standardnpsmoodstavce"/>
    <w:link w:val="Podpise-mailu1"/>
    <w:uiPriority w:val="99"/>
    <w:semiHidden/>
  </w:style>
  <w:style w:type="character" w:customStyle="1" w:styleId="Zdraznn1">
    <w:name w:val="Zdůraznění1"/>
    <w:basedOn w:val="Standardnpsmoodstavce"/>
    <w:uiPriority w:val="20"/>
    <w:semiHidden/>
    <w:unhideWhenUsed/>
    <w:rPr>
      <w:i/>
      <w:iCs/>
    </w:rPr>
  </w:style>
  <w:style w:type="character" w:customStyle="1" w:styleId="Odkaznavysvtlivku">
    <w:name w:val="Odkaz na vysvětlivku"/>
    <w:basedOn w:val="Standardnpsmoodstavce"/>
    <w:uiPriority w:val="99"/>
    <w:semiHidden/>
    <w:unhideWhenUsed/>
    <w:rPr>
      <w:vertAlign w:val="superscript"/>
    </w:rPr>
  </w:style>
  <w:style w:type="paragraph" w:customStyle="1" w:styleId="Textvysvtlivky">
    <w:name w:val="Text vysvětlivky"/>
    <w:basedOn w:val="Normln"/>
    <w:link w:val="Znaktextuvysvtlivky"/>
    <w:uiPriority w:val="99"/>
    <w:semiHidden/>
    <w:unhideWhenUsed/>
    <w:pPr>
      <w:spacing w:after="0" w:line="240" w:lineRule="auto"/>
    </w:pPr>
  </w:style>
  <w:style w:type="character" w:customStyle="1" w:styleId="Znaktextuvysvtlivky">
    <w:name w:val="Znak textu vysvětlivky"/>
    <w:basedOn w:val="Standardnpsmoodstavce"/>
    <w:link w:val="Textvysvtlivky"/>
    <w:uiPriority w:val="99"/>
    <w:semiHidden/>
    <w:rPr>
      <w:sz w:val="20"/>
    </w:rPr>
  </w:style>
  <w:style w:type="paragraph" w:customStyle="1" w:styleId="Adresanaoblce">
    <w:name w:val="Adresa na obálce"/>
    <w:basedOn w:val="Normln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Zptenadresanaoblce">
    <w:name w:val="Zpáteční adresa na obálce"/>
    <w:basedOn w:val="Normln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Pouithypertextovodkaz">
    <w:name w:val="Použitý hypertextový odkaz"/>
    <w:basedOn w:val="Standardnpsmoodstavce"/>
    <w:uiPriority w:val="99"/>
    <w:semiHidden/>
    <w:unhideWhenUsed/>
    <w:rPr>
      <w:color w:val="969696" w:themeColor="followedHyperlink"/>
      <w:u w:val="single"/>
    </w:rPr>
  </w:style>
  <w:style w:type="character" w:customStyle="1" w:styleId="Odkaznapoznmkupodarou">
    <w:name w:val="Odkaz na poznámku pod čarou"/>
    <w:basedOn w:val="Standardnpsmoodstavce"/>
    <w:uiPriority w:val="99"/>
    <w:semiHidden/>
    <w:unhideWhenUsed/>
    <w:rPr>
      <w:vertAlign w:val="superscript"/>
    </w:rPr>
  </w:style>
  <w:style w:type="paragraph" w:customStyle="1" w:styleId="Textpoznmkypodarou">
    <w:name w:val="Text poznámky pod čarou"/>
    <w:basedOn w:val="Normln"/>
    <w:link w:val="Znaktextupoznmkypodarou"/>
    <w:uiPriority w:val="99"/>
    <w:semiHidden/>
    <w:unhideWhenUsed/>
    <w:pPr>
      <w:spacing w:after="0" w:line="240" w:lineRule="auto"/>
    </w:pPr>
  </w:style>
  <w:style w:type="character" w:customStyle="1" w:styleId="Znaktextupoznmkypodarou">
    <w:name w:val="Znak textu poznámky pod čarou"/>
    <w:basedOn w:val="Standardnpsmoodstavce"/>
    <w:link w:val="Textpoznmkypodarou"/>
    <w:uiPriority w:val="99"/>
    <w:semiHidden/>
    <w:rPr>
      <w:sz w:val="20"/>
    </w:rPr>
  </w:style>
  <w:style w:type="character" w:customStyle="1" w:styleId="Znaknadpisu3">
    <w:name w:val="Znak nadpisu 3"/>
    <w:basedOn w:val="Standardnpsmoodstavce"/>
    <w:link w:val="Nadpis31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Znaknadpisu4">
    <w:name w:val="Znak nadpisu 4"/>
    <w:basedOn w:val="Standardnpsmoodstavce"/>
    <w:link w:val="Nadpis41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Znaknadpisu5">
    <w:name w:val="Znak nadpisu 5"/>
    <w:basedOn w:val="Standardnpsmoodstavce"/>
    <w:link w:val="Nadpis51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Znaknadpisu6">
    <w:name w:val="Znak nadpisu 6"/>
    <w:basedOn w:val="Standardnpsmoodstavce"/>
    <w:link w:val="Nadpis61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Znaknadpisu7">
    <w:name w:val="Znak nadpisu 7"/>
    <w:basedOn w:val="Standardnpsmoodstavce"/>
    <w:link w:val="Nadpis7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Znaknadpisu8">
    <w:name w:val="Znak nadpisu 8"/>
    <w:basedOn w:val="Standardnpsmoodstavce"/>
    <w:link w:val="Nadpis81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Znaknadpisu9">
    <w:name w:val="Znak nadpisu 9"/>
    <w:basedOn w:val="Standardnpsmoodstavce"/>
    <w:link w:val="Nadpis9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AkronymHTML1">
    <w:name w:val="Akronym HTML1"/>
    <w:basedOn w:val="Standardnpsmoodstavce"/>
    <w:uiPriority w:val="99"/>
    <w:semiHidden/>
    <w:unhideWhenUsed/>
  </w:style>
  <w:style w:type="paragraph" w:customStyle="1" w:styleId="AdresaHTML1">
    <w:name w:val="Adresa HTML1"/>
    <w:basedOn w:val="Normln"/>
    <w:link w:val="ZnakadresyHTML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ZnakadresyHTML">
    <w:name w:val="Znak adresy HTML"/>
    <w:basedOn w:val="Standardnpsmoodstavce"/>
    <w:link w:val="AdresaHTML1"/>
    <w:uiPriority w:val="99"/>
    <w:semiHidden/>
    <w:rPr>
      <w:i/>
      <w:iCs/>
    </w:rPr>
  </w:style>
  <w:style w:type="character" w:customStyle="1" w:styleId="CittHTML1">
    <w:name w:val="Citát HTML1"/>
    <w:basedOn w:val="Standardnpsmoodstavce"/>
    <w:uiPriority w:val="99"/>
    <w:semiHidden/>
    <w:unhideWhenUsed/>
    <w:rPr>
      <w:i/>
      <w:iCs/>
    </w:rPr>
  </w:style>
  <w:style w:type="character" w:customStyle="1" w:styleId="KdHTML1">
    <w:name w:val="Kód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character" w:customStyle="1" w:styleId="DefiniceHTML1">
    <w:name w:val="Definice HTML1"/>
    <w:basedOn w:val="Standardnpsmoodstavce"/>
    <w:uiPriority w:val="99"/>
    <w:semiHidden/>
    <w:unhideWhenUsed/>
    <w:rPr>
      <w:i/>
      <w:iCs/>
    </w:rPr>
  </w:style>
  <w:style w:type="character" w:customStyle="1" w:styleId="KlvesniceHTML1">
    <w:name w:val="Klávesnice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paragraph" w:customStyle="1" w:styleId="FormtovanvHTML1">
    <w:name w:val="Formátovaný v HTML1"/>
    <w:basedOn w:val="Normln"/>
    <w:link w:val="ZnakformtovanhovHTML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ZnakformtovanhovHTML">
    <w:name w:val="Znak formátovaného v HTML"/>
    <w:basedOn w:val="Standardnpsmoodstavce"/>
    <w:link w:val="FormtovanvHTML1"/>
    <w:uiPriority w:val="99"/>
    <w:semiHidden/>
    <w:rPr>
      <w:rFonts w:ascii="Consolas" w:hAnsi="Consolas" w:cs="Consolas"/>
      <w:sz w:val="20"/>
    </w:rPr>
  </w:style>
  <w:style w:type="character" w:customStyle="1" w:styleId="UkzkaHTML1">
    <w:name w:val="Ukázka HTML1"/>
    <w:basedOn w:val="Standardnpsmoodstavce"/>
    <w:uiPriority w:val="99"/>
    <w:semiHidden/>
    <w:unhideWhenUsed/>
    <w:rPr>
      <w:rFonts w:ascii="Consolas" w:hAnsi="Consolas" w:cs="Consolas"/>
      <w:sz w:val="24"/>
    </w:rPr>
  </w:style>
  <w:style w:type="character" w:customStyle="1" w:styleId="PsacstrojHTML1">
    <w:name w:val="Psací stroj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character" w:customStyle="1" w:styleId="PromnnHTML1">
    <w:name w:val="Proměnná HTML1"/>
    <w:basedOn w:val="Standardnpsmoodstavce"/>
    <w:uiPriority w:val="99"/>
    <w:semiHidden/>
    <w:unhideWhenUsed/>
    <w:rPr>
      <w:i/>
      <w:iCs/>
    </w:rPr>
  </w:style>
  <w:style w:type="character" w:customStyle="1" w:styleId="Hypertextovodkaz1">
    <w:name w:val="Hypertextový odkaz1"/>
    <w:basedOn w:val="Standardnpsmoodstavce"/>
    <w:uiPriority w:val="99"/>
    <w:unhideWhenUsed/>
    <w:rPr>
      <w:color w:val="646464" w:themeColor="hyperlink"/>
      <w:u w:val="single"/>
    </w:rPr>
  </w:style>
  <w:style w:type="paragraph" w:customStyle="1" w:styleId="Rejstk11">
    <w:name w:val="Rejstřík 11"/>
    <w:basedOn w:val="Normln"/>
    <w:next w:val="Normln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Rejstk21">
    <w:name w:val="Rejstřík 21"/>
    <w:basedOn w:val="Normln"/>
    <w:next w:val="Normln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Rejstk31">
    <w:name w:val="Rejstřík 31"/>
    <w:basedOn w:val="Normln"/>
    <w:next w:val="Normln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Rejstk41">
    <w:name w:val="Rejstřík 41"/>
    <w:basedOn w:val="Normln"/>
    <w:next w:val="Normln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Rejstk51">
    <w:name w:val="Rejstřík 51"/>
    <w:basedOn w:val="Normln"/>
    <w:next w:val="Normln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Rejstk61">
    <w:name w:val="Rejstřík 61"/>
    <w:basedOn w:val="Normln"/>
    <w:next w:val="Normln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Rejstk71">
    <w:name w:val="Rejstřík 71"/>
    <w:basedOn w:val="Normln"/>
    <w:next w:val="Normln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Rejstk81">
    <w:name w:val="Rejstřík 81"/>
    <w:basedOn w:val="Normln"/>
    <w:next w:val="Normln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Rejstk91">
    <w:name w:val="Rejstřík 91"/>
    <w:basedOn w:val="Normln"/>
    <w:next w:val="Normln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Zhlavrejstku">
    <w:name w:val="Záhlaví rejstříku"/>
    <w:basedOn w:val="Normln"/>
    <w:next w:val="Rejstk1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Zdraznnintenzivn1">
    <w:name w:val="Zdůraznění – intenzivní1"/>
    <w:basedOn w:val="Standardnpsmoodstavce"/>
    <w:uiPriority w:val="21"/>
    <w:semiHidden/>
    <w:unhideWhenUsed/>
    <w:rPr>
      <w:b/>
      <w:bCs/>
      <w:i/>
      <w:iCs/>
      <w:color w:val="7E97AD" w:themeColor="accent1"/>
    </w:rPr>
  </w:style>
  <w:style w:type="paragraph" w:customStyle="1" w:styleId="Vrazncitt1">
    <w:name w:val="Výrazný citát1"/>
    <w:basedOn w:val="Normln"/>
    <w:next w:val="Normln"/>
    <w:link w:val="Znakvraznhocittu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Znakvraznhocittu">
    <w:name w:val="Znak výrazného citátu"/>
    <w:basedOn w:val="Standardnpsmoodstavce"/>
    <w:link w:val="Vrazncitt1"/>
    <w:uiPriority w:val="30"/>
    <w:semiHidden/>
    <w:rPr>
      <w:b/>
      <w:bCs/>
      <w:i/>
      <w:iCs/>
      <w:color w:val="7E97AD" w:themeColor="accent1"/>
    </w:rPr>
  </w:style>
  <w:style w:type="character" w:customStyle="1" w:styleId="Odkazintenzivn1">
    <w:name w:val="Odkaz – intenzivní1"/>
    <w:basedOn w:val="Standardnpsmoodstavce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customStyle="1" w:styleId="Svtlmka1">
    <w:name w:val="Světlá mřížka1"/>
    <w:basedOn w:val="Normlntabulka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Svtlmkazvraznn11">
    <w:name w:val="Světlá mřížka – zvýraznění 11"/>
    <w:basedOn w:val="Normlntabulka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Svtlmkazvraznn21">
    <w:name w:val="Světlá mřížka – zvýraznění 21"/>
    <w:basedOn w:val="Normlntabulka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Svtlmkazvraznn31">
    <w:name w:val="Světlá mřížka – zvýraznění 31"/>
    <w:basedOn w:val="Normlntabulka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Svtlmkazvraznn41">
    <w:name w:val="Světlá mřížka – zvýraznění 41"/>
    <w:basedOn w:val="Normlntabulka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Svtlmkazvraznn51">
    <w:name w:val="Světlá mřížka – zvýraznění 51"/>
    <w:basedOn w:val="Normlntabulka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Svtlmkazvraznn61">
    <w:name w:val="Světlá mřížka – zvýraznění 61"/>
    <w:basedOn w:val="Normlntabulka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customStyle="1" w:styleId="Svtlseznam1">
    <w:name w:val="Světlý seznam1"/>
    <w:basedOn w:val="Normlntabulka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vtlseznamzvraznn11">
    <w:name w:val="Světlý seznam – zvýraznění 11"/>
    <w:basedOn w:val="Normlntabulka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Svtlseznamzvraznn21">
    <w:name w:val="Světlý seznam – zvýraznění 21"/>
    <w:basedOn w:val="Normlntabulka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Svtlseznamzvraznn31">
    <w:name w:val="Světlý seznam – zvýraznění 31"/>
    <w:basedOn w:val="Normlntabulka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Svtlseznamzvraznn41">
    <w:name w:val="Světlý seznam – zvýraznění 41"/>
    <w:basedOn w:val="Normlntabulka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Svtlseznamzvraznn51">
    <w:name w:val="Světlý seznam – zvýraznění 51"/>
    <w:basedOn w:val="Normlntabulka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Svtlseznamzvraznn61">
    <w:name w:val="Světlý seznam – zvýraznění 61"/>
    <w:basedOn w:val="Normlntabulka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customStyle="1" w:styleId="Svtlstnovn1">
    <w:name w:val="Světlé stínování1"/>
    <w:basedOn w:val="Normlntabulka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vtlstnovnzvraznn11">
    <w:name w:val="Světlé stínování – zvýraznění 11"/>
    <w:basedOn w:val="Normlntabulka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Svtlstnovnzvraznn21">
    <w:name w:val="Světlé stínování – zvýraznění 21"/>
    <w:basedOn w:val="Normlntabulka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Svtlstnovnzvraznn31">
    <w:name w:val="Světlé stínování – zvýraznění 31"/>
    <w:basedOn w:val="Normlntabulka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Svtlstnovnzvraznn41">
    <w:name w:val="Světlé stínování – zvýraznění 41"/>
    <w:basedOn w:val="Normlntabulka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Svtlstnovnzvraznn51">
    <w:name w:val="Světlé stínování – zvýraznění 51"/>
    <w:basedOn w:val="Normlntabulka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Svtlstnovnzvraznn61">
    <w:name w:val="Světlé stínování – zvýraznění 61"/>
    <w:basedOn w:val="Normlntabulka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customStyle="1" w:styleId="slodku1">
    <w:name w:val="Číslo řádku1"/>
    <w:basedOn w:val="Standardnpsmoodstavce"/>
    <w:uiPriority w:val="99"/>
    <w:semiHidden/>
    <w:unhideWhenUsed/>
  </w:style>
  <w:style w:type="paragraph" w:customStyle="1" w:styleId="Seznam1">
    <w:name w:val="Seznam1"/>
    <w:basedOn w:val="Normln"/>
    <w:uiPriority w:val="99"/>
    <w:semiHidden/>
    <w:unhideWhenUsed/>
    <w:pPr>
      <w:ind w:left="360" w:hanging="360"/>
      <w:contextualSpacing/>
    </w:pPr>
  </w:style>
  <w:style w:type="paragraph" w:customStyle="1" w:styleId="Seznam21">
    <w:name w:val="Seznam 21"/>
    <w:basedOn w:val="Normln"/>
    <w:uiPriority w:val="99"/>
    <w:semiHidden/>
    <w:unhideWhenUsed/>
    <w:pPr>
      <w:ind w:left="720" w:hanging="360"/>
      <w:contextualSpacing/>
    </w:pPr>
  </w:style>
  <w:style w:type="paragraph" w:customStyle="1" w:styleId="Seznam31">
    <w:name w:val="Seznam 31"/>
    <w:basedOn w:val="Normln"/>
    <w:uiPriority w:val="99"/>
    <w:semiHidden/>
    <w:unhideWhenUsed/>
    <w:pPr>
      <w:ind w:left="1080" w:hanging="360"/>
      <w:contextualSpacing/>
    </w:pPr>
  </w:style>
  <w:style w:type="paragraph" w:customStyle="1" w:styleId="Seznam41">
    <w:name w:val="Seznam 41"/>
    <w:basedOn w:val="Normln"/>
    <w:uiPriority w:val="99"/>
    <w:semiHidden/>
    <w:unhideWhenUsed/>
    <w:pPr>
      <w:ind w:left="1440" w:hanging="360"/>
      <w:contextualSpacing/>
    </w:pPr>
  </w:style>
  <w:style w:type="paragraph" w:customStyle="1" w:styleId="Seznam51">
    <w:name w:val="Seznam 51"/>
    <w:basedOn w:val="Normln"/>
    <w:uiPriority w:val="99"/>
    <w:semiHidden/>
    <w:unhideWhenUsed/>
    <w:pPr>
      <w:ind w:left="1800" w:hanging="360"/>
      <w:contextualSpacing/>
    </w:pPr>
  </w:style>
  <w:style w:type="paragraph" w:customStyle="1" w:styleId="Seznamsodrkami">
    <w:name w:val="Seznam s odrážkami"/>
    <w:basedOn w:val="Normln"/>
    <w:uiPriority w:val="1"/>
    <w:unhideWhenUsed/>
    <w:qFormat/>
    <w:pPr>
      <w:numPr>
        <w:numId w:val="2"/>
      </w:numPr>
      <w:spacing w:after="40"/>
    </w:pPr>
  </w:style>
  <w:style w:type="paragraph" w:customStyle="1" w:styleId="Seznamsodrkami21">
    <w:name w:val="Seznam s odrážkami 21"/>
    <w:basedOn w:val="Normln"/>
    <w:uiPriority w:val="99"/>
    <w:semiHidden/>
    <w:unhideWhenUsed/>
    <w:pPr>
      <w:numPr>
        <w:numId w:val="3"/>
      </w:numPr>
      <w:contextualSpacing/>
    </w:pPr>
  </w:style>
  <w:style w:type="paragraph" w:customStyle="1" w:styleId="Seznamsodrkami31">
    <w:name w:val="Seznam s odrážkami 31"/>
    <w:basedOn w:val="Normln"/>
    <w:uiPriority w:val="99"/>
    <w:semiHidden/>
    <w:unhideWhenUsed/>
    <w:pPr>
      <w:numPr>
        <w:numId w:val="4"/>
      </w:numPr>
      <w:contextualSpacing/>
    </w:pPr>
  </w:style>
  <w:style w:type="paragraph" w:customStyle="1" w:styleId="Seznamsodrkami41">
    <w:name w:val="Seznam s odrážkami 41"/>
    <w:basedOn w:val="Normln"/>
    <w:uiPriority w:val="99"/>
    <w:semiHidden/>
    <w:unhideWhenUsed/>
    <w:pPr>
      <w:numPr>
        <w:numId w:val="5"/>
      </w:numPr>
      <w:contextualSpacing/>
    </w:pPr>
  </w:style>
  <w:style w:type="paragraph" w:customStyle="1" w:styleId="Seznamsodrkami51">
    <w:name w:val="Seznam s odrážkami 51"/>
    <w:basedOn w:val="Normln"/>
    <w:uiPriority w:val="99"/>
    <w:semiHidden/>
    <w:unhideWhenUsed/>
    <w:pPr>
      <w:numPr>
        <w:numId w:val="6"/>
      </w:numPr>
      <w:contextualSpacing/>
    </w:pPr>
  </w:style>
  <w:style w:type="paragraph" w:customStyle="1" w:styleId="Pokraovnseznamu1">
    <w:name w:val="Pokračování seznamu1"/>
    <w:basedOn w:val="Normln"/>
    <w:uiPriority w:val="99"/>
    <w:semiHidden/>
    <w:unhideWhenUsed/>
    <w:pPr>
      <w:spacing w:after="120"/>
      <w:ind w:left="360"/>
      <w:contextualSpacing/>
    </w:pPr>
  </w:style>
  <w:style w:type="paragraph" w:customStyle="1" w:styleId="Pokraovnseznamu21">
    <w:name w:val="Pokračování seznamu 21"/>
    <w:basedOn w:val="Normln"/>
    <w:uiPriority w:val="99"/>
    <w:semiHidden/>
    <w:unhideWhenUsed/>
    <w:pPr>
      <w:spacing w:after="120"/>
      <w:ind w:left="720"/>
      <w:contextualSpacing/>
    </w:pPr>
  </w:style>
  <w:style w:type="paragraph" w:customStyle="1" w:styleId="Pokraovnseznamu31">
    <w:name w:val="Pokračování seznamu 31"/>
    <w:basedOn w:val="Normln"/>
    <w:uiPriority w:val="99"/>
    <w:semiHidden/>
    <w:unhideWhenUsed/>
    <w:pPr>
      <w:spacing w:after="120"/>
      <w:ind w:left="1080"/>
      <w:contextualSpacing/>
    </w:pPr>
  </w:style>
  <w:style w:type="paragraph" w:customStyle="1" w:styleId="Pokraovnseznamu41">
    <w:name w:val="Pokračování seznamu 41"/>
    <w:basedOn w:val="Normln"/>
    <w:uiPriority w:val="99"/>
    <w:semiHidden/>
    <w:unhideWhenUsed/>
    <w:pPr>
      <w:spacing w:after="120"/>
      <w:ind w:left="1440"/>
      <w:contextualSpacing/>
    </w:pPr>
  </w:style>
  <w:style w:type="paragraph" w:customStyle="1" w:styleId="Pokraovnseznamu51">
    <w:name w:val="Pokračování seznamu 51"/>
    <w:basedOn w:val="Normln"/>
    <w:uiPriority w:val="99"/>
    <w:semiHidden/>
    <w:unhideWhenUsed/>
    <w:pPr>
      <w:spacing w:after="120"/>
      <w:ind w:left="1800"/>
      <w:contextualSpacing/>
    </w:pPr>
  </w:style>
  <w:style w:type="paragraph" w:customStyle="1" w:styleId="slovanseznam1">
    <w:name w:val="Číslovaný seznam1"/>
    <w:basedOn w:val="Normln"/>
    <w:uiPriority w:val="1"/>
    <w:unhideWhenUsed/>
    <w:qFormat/>
    <w:pPr>
      <w:numPr>
        <w:numId w:val="20"/>
      </w:numPr>
      <w:contextualSpacing/>
    </w:pPr>
  </w:style>
  <w:style w:type="paragraph" w:customStyle="1" w:styleId="slovanseznam21">
    <w:name w:val="Číslovaný seznam 21"/>
    <w:basedOn w:val="Normln"/>
    <w:uiPriority w:val="1"/>
    <w:unhideWhenUsed/>
    <w:qFormat/>
    <w:pPr>
      <w:numPr>
        <w:ilvl w:val="1"/>
        <w:numId w:val="20"/>
      </w:numPr>
      <w:contextualSpacing/>
    </w:pPr>
  </w:style>
  <w:style w:type="paragraph" w:customStyle="1" w:styleId="slovanseznam31">
    <w:name w:val="Číslovaný seznam 31"/>
    <w:basedOn w:val="Normln"/>
    <w:uiPriority w:val="18"/>
    <w:unhideWhenUsed/>
    <w:qFormat/>
    <w:pPr>
      <w:numPr>
        <w:ilvl w:val="2"/>
        <w:numId w:val="20"/>
      </w:numPr>
      <w:contextualSpacing/>
    </w:pPr>
  </w:style>
  <w:style w:type="paragraph" w:customStyle="1" w:styleId="slovanseznam41">
    <w:name w:val="Číslovaný seznam 41"/>
    <w:basedOn w:val="Normln"/>
    <w:uiPriority w:val="18"/>
    <w:semiHidden/>
    <w:unhideWhenUsed/>
    <w:pPr>
      <w:numPr>
        <w:ilvl w:val="3"/>
        <w:numId w:val="20"/>
      </w:numPr>
      <w:contextualSpacing/>
    </w:pPr>
  </w:style>
  <w:style w:type="paragraph" w:customStyle="1" w:styleId="slovanseznam51">
    <w:name w:val="Číslovaný seznam 51"/>
    <w:basedOn w:val="Normln"/>
    <w:uiPriority w:val="18"/>
    <w:semiHidden/>
    <w:unhideWhenUsed/>
    <w:pPr>
      <w:numPr>
        <w:ilvl w:val="4"/>
        <w:numId w:val="20"/>
      </w:numPr>
      <w:contextualSpacing/>
    </w:pPr>
  </w:style>
  <w:style w:type="paragraph" w:customStyle="1" w:styleId="Odstavecseseznamem1">
    <w:name w:val="Odstavec se seznamem1"/>
    <w:basedOn w:val="Normln"/>
    <w:uiPriority w:val="34"/>
    <w:semiHidden/>
    <w:unhideWhenUsed/>
    <w:pPr>
      <w:ind w:left="720"/>
      <w:contextualSpacing/>
    </w:pPr>
  </w:style>
  <w:style w:type="paragraph" w:customStyle="1" w:styleId="Makro">
    <w:name w:val="Makro"/>
    <w:link w:val="Znaktextumakra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Znaktextumakra">
    <w:name w:val="Znak textu makra"/>
    <w:basedOn w:val="Standardnpsmoodstavce"/>
    <w:link w:val="Makro"/>
    <w:uiPriority w:val="99"/>
    <w:semiHidden/>
    <w:rPr>
      <w:rFonts w:ascii="Consolas" w:hAnsi="Consolas" w:cs="Consolas"/>
      <w:sz w:val="20"/>
    </w:rPr>
  </w:style>
  <w:style w:type="table" w:customStyle="1" w:styleId="Stednmka11">
    <w:name w:val="Střední mřížka 11"/>
    <w:basedOn w:val="Normlntabulka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Stednmka1zvraznn11">
    <w:name w:val="Střední mřížka 1 – zvýraznění 11"/>
    <w:basedOn w:val="Normlntabulka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Stednmka1zvraznn21">
    <w:name w:val="Střední mřížka 1 – zvýraznění 21"/>
    <w:basedOn w:val="Normlntabulka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Stednmka1zvraznn31">
    <w:name w:val="Střední mřížka 1 – zvýraznění 31"/>
    <w:basedOn w:val="Normlntabulka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Stednmka1zvraznn41">
    <w:name w:val="Střední mřížka 1 – zvýraznění 41"/>
    <w:basedOn w:val="Normlntabulka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Stednmka1zvraznn51">
    <w:name w:val="Střední mřížka 1 – zvýraznění 51"/>
    <w:basedOn w:val="Normlntabulka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Stednmka1zvraznn61">
    <w:name w:val="Střední mřížka 1 – zvýraznění 61"/>
    <w:basedOn w:val="Normlntabulka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Stednmka21">
    <w:name w:val="Střední mřížka 2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11">
    <w:name w:val="Střední mřížka 2 – zvýraznění 1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21">
    <w:name w:val="Střední mřížka 2 – zvýraznění 2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31">
    <w:name w:val="Střední mřížka 2 – zvýraznění 3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41">
    <w:name w:val="Střední mřížka 2 – zvýraznění 4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51">
    <w:name w:val="Střední mřížka 2 – zvýraznění 5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61">
    <w:name w:val="Střední mřížka 2 – zvýraznění 6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31">
    <w:name w:val="Střední mřížka 31"/>
    <w:basedOn w:val="Normlntabulka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Stednmka3zvraznn11">
    <w:name w:val="Střední mřížka 3 – zvýraznění 11"/>
    <w:basedOn w:val="Normlntabulka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Stednmka3zvraznn21">
    <w:name w:val="Střední mřížka 3 – zvýraznění 21"/>
    <w:basedOn w:val="Normlntabulka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Stednmka3zvraznn31">
    <w:name w:val="Střední mřížka 3 – zvýraznění 31"/>
    <w:basedOn w:val="Normlntabulka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Stednmka3zvraznn41">
    <w:name w:val="Střední mřížka 3 – zvýraznění 41"/>
    <w:basedOn w:val="Normlntabulka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Stednmka3zvraznn51">
    <w:name w:val="Střední mřížka 3 – zvýraznění 51"/>
    <w:basedOn w:val="Normlntabulka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Stednmka3zvraznn61">
    <w:name w:val="Střední mřížka 3 – zvýraznění 61"/>
    <w:basedOn w:val="Normlntabulka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customStyle="1" w:styleId="Stednseznam11">
    <w:name w:val="Střední seznam 1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Stednseznam1zvraznn11">
    <w:name w:val="Střední seznam 1 – zvýraznění 1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Stednseznam1zvraznn21">
    <w:name w:val="Střední seznam 1 – zvýraznění 2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Stednseznam1zvraznn31">
    <w:name w:val="Střední seznam 1 – zvýraznění 3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Stednseznam1zvraznn41">
    <w:name w:val="Střední seznam 1 – zvýraznění 4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Stednseznam1zvraznn51">
    <w:name w:val="Střední seznam 1 – zvýraznění 5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Stednseznam1zvraznn61">
    <w:name w:val="Střední seznam 1 – zvýraznění 6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customStyle="1" w:styleId="Stednseznam21">
    <w:name w:val="Střední seznam 2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11">
    <w:name w:val="Střední seznam 2 – zvýraznění 1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21">
    <w:name w:val="Střední seznam 2 – zvýraznění 2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31">
    <w:name w:val="Střední seznam 2 – zvýraznění 3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41">
    <w:name w:val="Střední seznam 2 – zvýraznění 4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51">
    <w:name w:val="Střední seznam 2 – zvýraznění 5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61">
    <w:name w:val="Střední seznam 2 – zvýraznění 6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tnovn11">
    <w:name w:val="Střední stínování 11"/>
    <w:basedOn w:val="Normlntabulka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11">
    <w:name w:val="Střední stínování 1 – zvýraznění 11"/>
    <w:basedOn w:val="Normlntabulka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21">
    <w:name w:val="Střední stínování 1 – zvýraznění 21"/>
    <w:basedOn w:val="Normlntabulka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31">
    <w:name w:val="Střední stínování 1 – zvýraznění 31"/>
    <w:basedOn w:val="Normlntabulka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41">
    <w:name w:val="Střední stínování 1 – zvýraznění 41"/>
    <w:basedOn w:val="Normlntabulka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51">
    <w:name w:val="Střední stínování 1 – zvýraznění 51"/>
    <w:basedOn w:val="Normlntabulka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61">
    <w:name w:val="Střední stínování 1 – zvýraznění 61"/>
    <w:basedOn w:val="Normlntabulka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21">
    <w:name w:val="Střední stínování 21"/>
    <w:basedOn w:val="Normlntabulka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11">
    <w:name w:val="Střední stínování 2 – zvýraznění 11"/>
    <w:basedOn w:val="Normlntabulka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21">
    <w:name w:val="Střední stínování 2 – zvýraznění 21"/>
    <w:basedOn w:val="Normlntabulka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31">
    <w:name w:val="Střední stínování 2 – zvýraznění 31"/>
    <w:basedOn w:val="Normlntabulka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41">
    <w:name w:val="Střední stínování 2 – zvýraznění 41"/>
    <w:basedOn w:val="Normlntabulka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51">
    <w:name w:val="Střední stínování 2 – zvýraznění 51"/>
    <w:basedOn w:val="Normlntabulka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61">
    <w:name w:val="Střední stínování 2 – zvýraznění 61"/>
    <w:basedOn w:val="Normlntabulka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Zhlavzprvy1">
    <w:name w:val="Záhlaví zprávy1"/>
    <w:basedOn w:val="Normln"/>
    <w:link w:val="Znakzhlavzprvy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Znakzhlavzprvy">
    <w:name w:val="Znak záhlaví zprávy"/>
    <w:basedOn w:val="Standardnpsmoodstavce"/>
    <w:link w:val="Zhlavzprvy1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Normlnweb1">
    <w:name w:val="Normální (web)1"/>
    <w:basedOn w:val="Normln"/>
    <w:uiPriority w:val="99"/>
    <w:semiHidden/>
    <w:unhideWhenUsed/>
    <w:rPr>
      <w:rFonts w:ascii="Times New Roman" w:hAnsi="Times New Roman" w:cs="Times New Roman"/>
      <w:sz w:val="24"/>
    </w:rPr>
  </w:style>
  <w:style w:type="paragraph" w:customStyle="1" w:styleId="Normlnodsazen1">
    <w:name w:val="Normální odsazený1"/>
    <w:basedOn w:val="Normln"/>
    <w:uiPriority w:val="99"/>
    <w:semiHidden/>
    <w:unhideWhenUsed/>
    <w:pPr>
      <w:ind w:left="720"/>
    </w:pPr>
  </w:style>
  <w:style w:type="paragraph" w:customStyle="1" w:styleId="Zhlavpoznmky">
    <w:name w:val="Záhlaví poznámky"/>
    <w:basedOn w:val="Normln"/>
    <w:next w:val="Normln"/>
    <w:link w:val="Znakzhlavpoznmky"/>
    <w:uiPriority w:val="99"/>
    <w:semiHidden/>
    <w:unhideWhenUsed/>
    <w:pPr>
      <w:spacing w:after="0" w:line="240" w:lineRule="auto"/>
    </w:pPr>
  </w:style>
  <w:style w:type="character" w:customStyle="1" w:styleId="Znakzhlavpoznmky">
    <w:name w:val="Znak záhlaví poznámky"/>
    <w:basedOn w:val="Standardnpsmoodstavce"/>
    <w:link w:val="Zhlavpoznmky"/>
    <w:uiPriority w:val="99"/>
    <w:semiHidden/>
  </w:style>
  <w:style w:type="character" w:customStyle="1" w:styleId="slostrnky1">
    <w:name w:val="Číslo stránky1"/>
    <w:basedOn w:val="Standardnpsmoodstavce"/>
    <w:uiPriority w:val="99"/>
    <w:semiHidden/>
    <w:unhideWhenUsed/>
  </w:style>
  <w:style w:type="paragraph" w:customStyle="1" w:styleId="Prosttext1">
    <w:name w:val="Prostý text1"/>
    <w:basedOn w:val="Normln"/>
    <w:link w:val="Znakprosthotextu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Znakprosthotextu">
    <w:name w:val="Znak prostého textu"/>
    <w:basedOn w:val="Standardnpsmoodstavce"/>
    <w:link w:val="Prosttext1"/>
    <w:uiPriority w:val="99"/>
    <w:semiHidden/>
    <w:rPr>
      <w:rFonts w:ascii="Consolas" w:hAnsi="Consolas" w:cs="Consolas"/>
      <w:sz w:val="21"/>
    </w:rPr>
  </w:style>
  <w:style w:type="paragraph" w:customStyle="1" w:styleId="Osloven1">
    <w:name w:val="Oslovení1"/>
    <w:basedOn w:val="Normln"/>
    <w:next w:val="Normln"/>
    <w:link w:val="Znakosloven"/>
    <w:uiPriority w:val="99"/>
    <w:semiHidden/>
    <w:unhideWhenUsed/>
  </w:style>
  <w:style w:type="character" w:customStyle="1" w:styleId="Znakosloven">
    <w:name w:val="Znak oslovení"/>
    <w:basedOn w:val="Standardnpsmoodstavce"/>
    <w:link w:val="Osloven1"/>
    <w:uiPriority w:val="99"/>
    <w:semiHidden/>
  </w:style>
  <w:style w:type="paragraph" w:customStyle="1" w:styleId="Podpis1">
    <w:name w:val="Podpis1"/>
    <w:basedOn w:val="Normln"/>
    <w:link w:val="Znakpodpisu"/>
    <w:uiPriority w:val="9"/>
    <w:unhideWhenUsed/>
    <w:qFormat/>
    <w:pPr>
      <w:spacing w:before="720" w:after="0" w:line="312" w:lineRule="auto"/>
      <w:contextualSpacing/>
    </w:pPr>
  </w:style>
  <w:style w:type="character" w:customStyle="1" w:styleId="Znakpodpisu">
    <w:name w:val="Znak podpisu"/>
    <w:basedOn w:val="Standardnpsmoodstavce"/>
    <w:link w:val="Podpis1"/>
    <w:uiPriority w:val="9"/>
    <w:rPr>
      <w:kern w:val="20"/>
    </w:rPr>
  </w:style>
  <w:style w:type="character" w:customStyle="1" w:styleId="Siln1">
    <w:name w:val="Silné1"/>
    <w:basedOn w:val="Standardnpsmoodstavce"/>
    <w:uiPriority w:val="1"/>
    <w:unhideWhenUsed/>
    <w:qFormat/>
    <w:rPr>
      <w:b/>
      <w:bCs/>
    </w:rPr>
  </w:style>
  <w:style w:type="paragraph" w:customStyle="1" w:styleId="Podtitul1">
    <w:name w:val="Podtitul1"/>
    <w:basedOn w:val="Normln"/>
    <w:next w:val="Normln"/>
    <w:link w:val="Znakpodtitulu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Znakpodtitulu">
    <w:name w:val="Znak podtitulu"/>
    <w:basedOn w:val="Standardnpsmoodstavce"/>
    <w:link w:val="Podtitul1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customStyle="1" w:styleId="Zdraznnjemn1">
    <w:name w:val="Zdůraznění – jemné1"/>
    <w:basedOn w:val="Standardnpsmoodstavce"/>
    <w:uiPriority w:val="19"/>
    <w:semiHidden/>
    <w:unhideWhenUsed/>
    <w:rPr>
      <w:i/>
      <w:iCs/>
      <w:color w:val="808080" w:themeColor="text1" w:themeTint="7F"/>
    </w:rPr>
  </w:style>
  <w:style w:type="character" w:customStyle="1" w:styleId="Odkazjemn1">
    <w:name w:val="Odkaz – jemný1"/>
    <w:basedOn w:val="Standardnpsmoodstavce"/>
    <w:uiPriority w:val="31"/>
    <w:semiHidden/>
    <w:unhideWhenUsed/>
    <w:rPr>
      <w:smallCaps/>
      <w:color w:val="CC8E60" w:themeColor="accent2"/>
      <w:u w:val="single"/>
    </w:rPr>
  </w:style>
  <w:style w:type="table" w:customStyle="1" w:styleId="Tabulkasprostorovmiefekty11">
    <w:name w:val="Tabulka s prostorovými efekty 1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ulkasprostorovmiefekty21">
    <w:name w:val="Tabulka s prostorovými efekty 2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asprostorovmiefekty31">
    <w:name w:val="Tabulka s prostorovými efekty 3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11">
    <w:name w:val="Klasick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21">
    <w:name w:val="Klasick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31">
    <w:name w:val="Klasická tabulka 31"/>
    <w:basedOn w:val="Normlntabulka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41">
    <w:name w:val="Klasická tabulka 4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11">
    <w:name w:val="Barevná tabulka 11"/>
    <w:basedOn w:val="Normlntabulka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21">
    <w:name w:val="Barevn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31">
    <w:name w:val="Barevn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loupcetabulky11">
    <w:name w:val="Sloupce tabulky 1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21">
    <w:name w:val="Sloupce tabulky 2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31">
    <w:name w:val="Sloupce tabulky 3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41">
    <w:name w:val="Sloupce tabulky 4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Sloupcetabulky51">
    <w:name w:val="Sloupce tabulky 5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Moderntabulka1">
    <w:name w:val="Moderní tabulka1"/>
    <w:basedOn w:val="Normlntabulka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Elegantntabulka1">
    <w:name w:val="Elegantní tabulka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11">
    <w:name w:val="Mřížka tabulky 1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21">
    <w:name w:val="Mřížka tabulky 2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31">
    <w:name w:val="Mřížka tabulky 3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41">
    <w:name w:val="Mřížka tabulky 4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51">
    <w:name w:val="Mřížka tabulky 5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61">
    <w:name w:val="Mřížka tabulky 6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71">
    <w:name w:val="Mřížka tabulky 7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81">
    <w:name w:val="Mřížka tabulky 8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1">
    <w:name w:val="Tabulkový seznam 1"/>
    <w:basedOn w:val="Normlntabulka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2">
    <w:name w:val="Tabulkový seznam 2"/>
    <w:basedOn w:val="Normlntabulka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3">
    <w:name w:val="Tabulkový seznam 3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4">
    <w:name w:val="Tabulkový seznam 4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ulkovseznam5">
    <w:name w:val="Tabulkový seznam 5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6">
    <w:name w:val="Tabulkový seznam 6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Tabulkovseznam7">
    <w:name w:val="Tabulkový seznam 7"/>
    <w:basedOn w:val="Normlntabulka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ulkovseznam8">
    <w:name w:val="Tabulkový seznam 8"/>
    <w:basedOn w:val="Normlntabulka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Seznamcitac1">
    <w:name w:val="Seznam citací1"/>
    <w:basedOn w:val="Normln"/>
    <w:next w:val="Normln"/>
    <w:uiPriority w:val="99"/>
    <w:semiHidden/>
    <w:unhideWhenUsed/>
    <w:pPr>
      <w:spacing w:after="0"/>
      <w:ind w:left="220" w:hanging="220"/>
    </w:pPr>
  </w:style>
  <w:style w:type="paragraph" w:customStyle="1" w:styleId="Seznamobrzk1">
    <w:name w:val="Seznam obrázků1"/>
    <w:basedOn w:val="Normln"/>
    <w:next w:val="Normln"/>
    <w:uiPriority w:val="99"/>
    <w:semiHidden/>
    <w:unhideWhenUsed/>
    <w:pPr>
      <w:spacing w:after="0"/>
    </w:pPr>
  </w:style>
  <w:style w:type="table" w:customStyle="1" w:styleId="Profesionlntabulka1">
    <w:name w:val="Profesionální tabulka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Jednoduchtabulka11">
    <w:name w:val="Jednoduch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Jednoduchtabulka21">
    <w:name w:val="Jednoduchá tabulka 21"/>
    <w:basedOn w:val="Normlntabulka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Jednoduchtabulka31">
    <w:name w:val="Jednoduch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ulkastlumenmibarvami11">
    <w:name w:val="Tabulka s tlumenými barvami 11"/>
    <w:basedOn w:val="Normlntabulka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astlumenmibarvami21">
    <w:name w:val="Tabulka s tlumenými barvami 21"/>
    <w:basedOn w:val="Normlntabulka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otivtabulky1">
    <w:name w:val="Motiv tabulky1"/>
    <w:basedOn w:val="Normlntabulka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ebovtabulka11">
    <w:name w:val="Webov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ovtabulka21">
    <w:name w:val="Webov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ovtabulka31">
    <w:name w:val="Webov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zev1">
    <w:name w:val="Název1"/>
    <w:basedOn w:val="Normln"/>
    <w:next w:val="Normln"/>
    <w:link w:val="Znaknzvu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Znaknzvu">
    <w:name w:val="Znak názvu"/>
    <w:basedOn w:val="Standardnpsmoodstavce"/>
    <w:link w:val="Nzev1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customStyle="1" w:styleId="Nadpisobsahu1">
    <w:name w:val="Nadpis obsahu1"/>
    <w:basedOn w:val="Normln"/>
    <w:next w:val="Normln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Obsah11">
    <w:name w:val="Obsah 11"/>
    <w:basedOn w:val="Normln"/>
    <w:next w:val="Normln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Obsah21">
    <w:name w:val="Obsah 21"/>
    <w:basedOn w:val="Normln"/>
    <w:next w:val="Normln"/>
    <w:autoRedefine/>
    <w:uiPriority w:val="39"/>
    <w:unhideWhenUsed/>
    <w:pPr>
      <w:spacing w:after="100"/>
      <w:ind w:left="220"/>
    </w:pPr>
  </w:style>
  <w:style w:type="paragraph" w:customStyle="1" w:styleId="Obsah31">
    <w:name w:val="Obsah 31"/>
    <w:basedOn w:val="Normln"/>
    <w:next w:val="Normln"/>
    <w:autoRedefine/>
    <w:uiPriority w:val="39"/>
    <w:semiHidden/>
    <w:unhideWhenUsed/>
    <w:pPr>
      <w:spacing w:after="100"/>
      <w:ind w:left="440"/>
    </w:pPr>
  </w:style>
  <w:style w:type="paragraph" w:customStyle="1" w:styleId="Obsah41">
    <w:name w:val="Obsah 41"/>
    <w:basedOn w:val="Normln"/>
    <w:next w:val="Normln"/>
    <w:autoRedefine/>
    <w:uiPriority w:val="39"/>
    <w:semiHidden/>
    <w:unhideWhenUsed/>
    <w:pPr>
      <w:spacing w:after="100"/>
      <w:ind w:left="660"/>
    </w:pPr>
  </w:style>
  <w:style w:type="paragraph" w:customStyle="1" w:styleId="Obsah51">
    <w:name w:val="Obsah 51"/>
    <w:basedOn w:val="Normln"/>
    <w:next w:val="Normln"/>
    <w:autoRedefine/>
    <w:uiPriority w:val="39"/>
    <w:semiHidden/>
    <w:unhideWhenUsed/>
    <w:pPr>
      <w:spacing w:after="100"/>
      <w:ind w:left="880"/>
    </w:pPr>
  </w:style>
  <w:style w:type="paragraph" w:customStyle="1" w:styleId="Obsah61">
    <w:name w:val="Obsah 61"/>
    <w:basedOn w:val="Normln"/>
    <w:next w:val="Normln"/>
    <w:autoRedefine/>
    <w:uiPriority w:val="39"/>
    <w:semiHidden/>
    <w:unhideWhenUsed/>
    <w:pPr>
      <w:spacing w:after="100"/>
      <w:ind w:left="1100"/>
    </w:pPr>
  </w:style>
  <w:style w:type="paragraph" w:customStyle="1" w:styleId="Obsah71">
    <w:name w:val="Obsah 71"/>
    <w:basedOn w:val="Normln"/>
    <w:next w:val="Normln"/>
    <w:autoRedefine/>
    <w:uiPriority w:val="39"/>
    <w:semiHidden/>
    <w:unhideWhenUsed/>
    <w:pPr>
      <w:spacing w:after="100"/>
      <w:ind w:left="1320"/>
    </w:pPr>
  </w:style>
  <w:style w:type="paragraph" w:customStyle="1" w:styleId="Obsah81">
    <w:name w:val="Obsah 81"/>
    <w:basedOn w:val="Normln"/>
    <w:next w:val="Normln"/>
    <w:autoRedefine/>
    <w:uiPriority w:val="39"/>
    <w:semiHidden/>
    <w:unhideWhenUsed/>
    <w:pPr>
      <w:spacing w:after="100"/>
      <w:ind w:left="1540"/>
    </w:pPr>
  </w:style>
  <w:style w:type="paragraph" w:customStyle="1" w:styleId="Obsah91">
    <w:name w:val="Obsah 91"/>
    <w:basedOn w:val="Normln"/>
    <w:next w:val="Normln"/>
    <w:autoRedefine/>
    <w:uiPriority w:val="39"/>
    <w:semiHidden/>
    <w:unhideWhenUsed/>
    <w:pPr>
      <w:spacing w:after="100"/>
      <w:ind w:left="1760"/>
    </w:pPr>
  </w:style>
  <w:style w:type="paragraph" w:customStyle="1" w:styleId="Nadpisobsahu2">
    <w:name w:val="Nadpis obsahu2"/>
    <w:basedOn w:val="Nadpis11"/>
    <w:next w:val="Normln"/>
    <w:uiPriority w:val="39"/>
    <w:unhideWhenUsed/>
    <w:qFormat/>
    <w:pPr>
      <w:outlineLvl w:val="9"/>
    </w:pPr>
  </w:style>
  <w:style w:type="character" w:customStyle="1" w:styleId="Znakbezmezer">
    <w:name w:val="Znak bez mezer"/>
    <w:basedOn w:val="Standardnpsmoodstavce"/>
    <w:link w:val="Bezmezer1"/>
    <w:uiPriority w:val="1"/>
  </w:style>
  <w:style w:type="paragraph" w:customStyle="1" w:styleId="Zhlavtabulky">
    <w:name w:val="Záhlaví tabulky"/>
    <w:basedOn w:val="Normln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exttabulkydesetinnslo">
    <w:name w:val="Text tabulky – desetinné číslo"/>
    <w:basedOn w:val="Normln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ntabulka">
    <w:name w:val="Finanční tabulka"/>
    <w:basedOn w:val="Normlntabulka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Vronzprva">
    <w:name w:val="Výroční zpráva"/>
    <w:uiPriority w:val="99"/>
    <w:pPr>
      <w:numPr>
        <w:numId w:val="18"/>
      </w:numPr>
    </w:pPr>
  </w:style>
  <w:style w:type="paragraph" w:customStyle="1" w:styleId="Resum">
    <w:name w:val="Resumé"/>
    <w:basedOn w:val="Normln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tabulky">
    <w:name w:val="Text tabulky"/>
    <w:basedOn w:val="Normln"/>
    <w:uiPriority w:val="9"/>
    <w:qFormat/>
    <w:pPr>
      <w:spacing w:before="60" w:after="60" w:line="240" w:lineRule="auto"/>
      <w:ind w:left="144" w:right="144"/>
    </w:pPr>
  </w:style>
  <w:style w:type="paragraph" w:customStyle="1" w:styleId="Obrcenzhlavtabulky">
    <w:name w:val="Obrácené záhlaví tabulky"/>
    <w:basedOn w:val="Normln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Stnovanzhlav">
    <w:name w:val="Stínované záhlaví"/>
    <w:basedOn w:val="Normln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Zhlav">
    <w:name w:val="header"/>
    <w:basedOn w:val="Normln"/>
    <w:link w:val="ZhlavChar"/>
    <w:uiPriority w:val="99"/>
    <w:unhideWhenUsed/>
    <w:rsid w:val="009C1E3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C1E35"/>
    <w:rPr>
      <w:kern w:val="20"/>
    </w:rPr>
  </w:style>
  <w:style w:type="paragraph" w:styleId="Zpat">
    <w:name w:val="footer"/>
    <w:basedOn w:val="Normln"/>
    <w:link w:val="ZpatChar"/>
    <w:uiPriority w:val="99"/>
    <w:unhideWhenUsed/>
    <w:rsid w:val="009C1E3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C1E35"/>
    <w:rPr>
      <w:kern w:val="20"/>
    </w:rPr>
  </w:style>
  <w:style w:type="character" w:customStyle="1" w:styleId="Nadpis1Char">
    <w:name w:val="Nadpis 1 Char"/>
    <w:basedOn w:val="Standardnpsmoodstavce"/>
    <w:link w:val="Nadpis1"/>
    <w:rsid w:val="009C1E35"/>
    <w:rPr>
      <w:rFonts w:asciiTheme="majorHAnsi" w:eastAsiaTheme="majorEastAsia" w:hAnsiTheme="majorHAnsi" w:cstheme="majorBidi"/>
      <w:color w:val="577188" w:themeColor="accent1" w:themeShade="BF"/>
      <w:kern w:val="20"/>
      <w:sz w:val="32"/>
      <w:szCs w:val="32"/>
    </w:rPr>
  </w:style>
  <w:style w:type="paragraph" w:styleId="Nadpisobsahu">
    <w:name w:val="TOC Heading"/>
    <w:aliases w:val="Nadpis poznámky v textu"/>
    <w:basedOn w:val="Nadpis1"/>
    <w:next w:val="Normln"/>
    <w:uiPriority w:val="39"/>
    <w:unhideWhenUsed/>
    <w:qFormat/>
    <w:rsid w:val="009C1E35"/>
    <w:pPr>
      <w:spacing w:before="480" w:line="276" w:lineRule="auto"/>
      <w:outlineLvl w:val="9"/>
    </w:pPr>
    <w:rPr>
      <w:b/>
      <w:bCs/>
      <w:kern w:val="0"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unhideWhenUsed/>
    <w:rsid w:val="009C1E35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C1E35"/>
    <w:pPr>
      <w:spacing w:after="100"/>
      <w:ind w:left="200"/>
    </w:pPr>
  </w:style>
  <w:style w:type="character" w:styleId="Hypertextovodkaz">
    <w:name w:val="Hyperlink"/>
    <w:basedOn w:val="Standardnpsmoodstavce"/>
    <w:uiPriority w:val="99"/>
    <w:unhideWhenUsed/>
    <w:rsid w:val="009C1E35"/>
    <w:rPr>
      <w:color w:val="646464" w:themeColor="hyperlink"/>
      <w:u w:val="single"/>
    </w:rPr>
  </w:style>
  <w:style w:type="character" w:styleId="Zstupntext">
    <w:name w:val="Placeholder Text"/>
    <w:basedOn w:val="Standardnpsmoodstavce"/>
    <w:uiPriority w:val="99"/>
    <w:semiHidden/>
    <w:rsid w:val="009C1E35"/>
    <w:rPr>
      <w:color w:val="808080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25F0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25F0B"/>
    <w:rPr>
      <w:rFonts w:ascii="Tahoma" w:hAnsi="Tahoma" w:cs="Tahoma"/>
      <w:kern w:val="20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387701"/>
    <w:pPr>
      <w:spacing w:before="0" w:after="0" w:line="240" w:lineRule="auto"/>
    </w:p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387701"/>
    <w:rPr>
      <w:kern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38770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cs-CZ" w:eastAsia="cs-CZ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semiHidden="0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semiHidden="0" w:uiPriority="1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kern w:val="20"/>
    </w:rPr>
  </w:style>
  <w:style w:type="paragraph" w:styleId="Nadpis1">
    <w:name w:val="heading 1"/>
    <w:basedOn w:val="Normln"/>
    <w:next w:val="Normln"/>
    <w:link w:val="Nadpis1Char"/>
    <w:qFormat/>
    <w:rsid w:val="009C1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77188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11">
    <w:name w:val="Nadpis 11"/>
    <w:basedOn w:val="Normln"/>
    <w:next w:val="Normln"/>
    <w:link w:val="Znaknadpisu1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customStyle="1" w:styleId="Nadpis21">
    <w:name w:val="Nadpis 21"/>
    <w:basedOn w:val="Normln"/>
    <w:next w:val="Normln"/>
    <w:link w:val="Znaknadpisu2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Nadpis31">
    <w:name w:val="Nadpis 31"/>
    <w:basedOn w:val="Normln"/>
    <w:next w:val="Normln"/>
    <w:link w:val="Znaknadpisu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Nadpis41">
    <w:name w:val="Nadpis 41"/>
    <w:basedOn w:val="Normln"/>
    <w:next w:val="Normln"/>
    <w:link w:val="Znaknadpisu4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Nadpis51">
    <w:name w:val="Nadpis 51"/>
    <w:basedOn w:val="Normln"/>
    <w:next w:val="Normln"/>
    <w:link w:val="Znaknadpisu5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Nadpis61">
    <w:name w:val="Nadpis 61"/>
    <w:basedOn w:val="Normln"/>
    <w:next w:val="Normln"/>
    <w:link w:val="Znaknadpisu6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Nadpis71">
    <w:name w:val="Nadpis 71"/>
    <w:basedOn w:val="Normln"/>
    <w:next w:val="Normln"/>
    <w:link w:val="Znaknadpisu7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Nadpis81">
    <w:name w:val="Nadpis 81"/>
    <w:basedOn w:val="Normln"/>
    <w:next w:val="Normln"/>
    <w:link w:val="Znaknadpisu8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Nadpis91">
    <w:name w:val="Nadpis 91"/>
    <w:basedOn w:val="Normln"/>
    <w:next w:val="Normln"/>
    <w:link w:val="Znaknadpisu9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Zhlav1">
    <w:name w:val="Záhlaví1"/>
    <w:basedOn w:val="Normln"/>
    <w:link w:val="Znakzhlav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Znakzhlav">
    <w:name w:val="Znak záhlaví"/>
    <w:basedOn w:val="Standardnpsmoodstavce"/>
    <w:link w:val="Zhlav1"/>
    <w:uiPriority w:val="99"/>
    <w:rPr>
      <w:kern w:val="20"/>
    </w:rPr>
  </w:style>
  <w:style w:type="paragraph" w:customStyle="1" w:styleId="Zpat1">
    <w:name w:val="Zápatí1"/>
    <w:basedOn w:val="Normln"/>
    <w:link w:val="Znakzpat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Znakzpat">
    <w:name w:val="Znak zápatí"/>
    <w:basedOn w:val="Standardnpsmoodstavce"/>
    <w:link w:val="Zpat1"/>
    <w:uiPriority w:val="99"/>
    <w:rPr>
      <w:kern w:val="20"/>
    </w:rPr>
  </w:style>
  <w:style w:type="table" w:customStyle="1" w:styleId="Mkatabulky1">
    <w:name w:val="Mřížka tabulky1"/>
    <w:basedOn w:val="Normlntabulka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ezmezer1">
    <w:name w:val="Bez mezer1"/>
    <w:link w:val="Znakbezmezer"/>
    <w:uiPriority w:val="1"/>
    <w:qFormat/>
    <w:pPr>
      <w:spacing w:after="0" w:line="240" w:lineRule="auto"/>
    </w:pPr>
  </w:style>
  <w:style w:type="paragraph" w:customStyle="1" w:styleId="Textbubliny1">
    <w:name w:val="Text bubliny1"/>
    <w:basedOn w:val="Normln"/>
    <w:link w:val="Znaktextububliny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Znaktextububliny">
    <w:name w:val="Znak textu bubliny"/>
    <w:basedOn w:val="Standardnpsmoodstavce"/>
    <w:link w:val="Textbubliny1"/>
    <w:uiPriority w:val="99"/>
    <w:semiHidden/>
    <w:rPr>
      <w:rFonts w:ascii="Tahoma" w:hAnsi="Tahoma" w:cs="Tahoma"/>
      <w:sz w:val="16"/>
    </w:rPr>
  </w:style>
  <w:style w:type="character" w:customStyle="1" w:styleId="Znaknadpisu1">
    <w:name w:val="Znak nadpisu 1"/>
    <w:basedOn w:val="Standardnpsmoodstavce"/>
    <w:link w:val="Nadpis11"/>
    <w:uiPriority w:val="1"/>
    <w:rPr>
      <w:kern w:val="20"/>
      <w:sz w:val="36"/>
    </w:rPr>
  </w:style>
  <w:style w:type="character" w:customStyle="1" w:styleId="Znaknadpisu2">
    <w:name w:val="Znak nadpisu 2"/>
    <w:basedOn w:val="Standardnpsmoodstavce"/>
    <w:link w:val="Nadpis2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Zstupntext1">
    <w:name w:val="Zástupný text1"/>
    <w:basedOn w:val="Standardnpsmoodstavce"/>
    <w:uiPriority w:val="99"/>
    <w:semiHidden/>
    <w:rPr>
      <w:color w:val="808080"/>
    </w:rPr>
  </w:style>
  <w:style w:type="paragraph" w:customStyle="1" w:styleId="Citt1">
    <w:name w:val="Citát1"/>
    <w:basedOn w:val="Normln"/>
    <w:next w:val="Normln"/>
    <w:link w:val="Znakcittu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nakcittu">
    <w:name w:val="Znak citátu"/>
    <w:basedOn w:val="Standardnpsmoodstavce"/>
    <w:link w:val="Citt1"/>
    <w:uiPriority w:val="9"/>
    <w:rPr>
      <w:i/>
      <w:iCs/>
      <w:color w:val="7E97AD" w:themeColor="accent1"/>
      <w:kern w:val="20"/>
      <w:sz w:val="28"/>
    </w:rPr>
  </w:style>
  <w:style w:type="paragraph" w:customStyle="1" w:styleId="Bibliografie1">
    <w:name w:val="Bibliografie1"/>
    <w:basedOn w:val="Normln"/>
    <w:next w:val="Normln"/>
    <w:uiPriority w:val="37"/>
    <w:semiHidden/>
    <w:unhideWhenUsed/>
  </w:style>
  <w:style w:type="paragraph" w:customStyle="1" w:styleId="Textvbloku1">
    <w:name w:val="Text v bloku1"/>
    <w:basedOn w:val="Normln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customStyle="1" w:styleId="Zkladntext1">
    <w:name w:val="Základní text1"/>
    <w:basedOn w:val="Normln"/>
    <w:link w:val="Znakzkladnhotextu"/>
    <w:uiPriority w:val="99"/>
    <w:semiHidden/>
    <w:unhideWhenUsed/>
    <w:pPr>
      <w:spacing w:after="120"/>
    </w:pPr>
  </w:style>
  <w:style w:type="character" w:customStyle="1" w:styleId="Znakzkladnhotextu">
    <w:name w:val="Znak základního textu"/>
    <w:basedOn w:val="Standardnpsmoodstavce"/>
    <w:link w:val="Zkladntext1"/>
    <w:uiPriority w:val="99"/>
    <w:semiHidden/>
  </w:style>
  <w:style w:type="paragraph" w:customStyle="1" w:styleId="Zkladntext21">
    <w:name w:val="Základní text 21"/>
    <w:basedOn w:val="Normln"/>
    <w:link w:val="Znakzkladnhotextu2"/>
    <w:uiPriority w:val="99"/>
    <w:semiHidden/>
    <w:unhideWhenUsed/>
    <w:pPr>
      <w:spacing w:after="120" w:line="480" w:lineRule="auto"/>
    </w:pPr>
  </w:style>
  <w:style w:type="character" w:customStyle="1" w:styleId="Znakzkladnhotextu2">
    <w:name w:val="Znak základního textu 2"/>
    <w:basedOn w:val="Standardnpsmoodstavce"/>
    <w:link w:val="Zkladntext21"/>
    <w:uiPriority w:val="99"/>
    <w:semiHidden/>
  </w:style>
  <w:style w:type="paragraph" w:customStyle="1" w:styleId="Zkladntext31">
    <w:name w:val="Základní text 31"/>
    <w:basedOn w:val="Normln"/>
    <w:link w:val="Znakzkladnhotextu3"/>
    <w:uiPriority w:val="99"/>
    <w:semiHidden/>
    <w:unhideWhenUsed/>
    <w:pPr>
      <w:spacing w:after="120"/>
    </w:pPr>
    <w:rPr>
      <w:sz w:val="16"/>
    </w:rPr>
  </w:style>
  <w:style w:type="character" w:customStyle="1" w:styleId="Znakzkladnhotextu3">
    <w:name w:val="Znak základního textu 3"/>
    <w:basedOn w:val="Standardnpsmoodstavce"/>
    <w:link w:val="Zkladntext31"/>
    <w:uiPriority w:val="99"/>
    <w:semiHidden/>
    <w:rPr>
      <w:sz w:val="16"/>
    </w:rPr>
  </w:style>
  <w:style w:type="paragraph" w:customStyle="1" w:styleId="Prvnodsazenzkladnhotextu">
    <w:name w:val="První odsazení základního textu"/>
    <w:basedOn w:val="Zkladntext1"/>
    <w:link w:val="Znakprvnhoodsazenzkladnhotextu"/>
    <w:uiPriority w:val="99"/>
    <w:semiHidden/>
    <w:unhideWhenUsed/>
    <w:pPr>
      <w:spacing w:after="200"/>
      <w:ind w:firstLine="360"/>
    </w:pPr>
  </w:style>
  <w:style w:type="character" w:customStyle="1" w:styleId="Znakprvnhoodsazenzkladnhotextu">
    <w:name w:val="Znak prvního odsazení základního textu"/>
    <w:basedOn w:val="Znakzkladnhotextu"/>
    <w:link w:val="Prvnodsazenzkladnhotextu"/>
    <w:uiPriority w:val="99"/>
    <w:semiHidden/>
  </w:style>
  <w:style w:type="paragraph" w:customStyle="1" w:styleId="Odsazenzkladnhotextu">
    <w:name w:val="Odsazení základního textu"/>
    <w:basedOn w:val="Normln"/>
    <w:link w:val="Znakodsazenzkladnhotextu"/>
    <w:uiPriority w:val="99"/>
    <w:semiHidden/>
    <w:unhideWhenUsed/>
    <w:pPr>
      <w:spacing w:after="120"/>
      <w:ind w:left="360"/>
    </w:pPr>
  </w:style>
  <w:style w:type="character" w:customStyle="1" w:styleId="Znakodsazenzkladnhotextu">
    <w:name w:val="Znak odsazení základního textu"/>
    <w:basedOn w:val="Standardnpsmoodstavce"/>
    <w:link w:val="Odsazenzkladnhotextu"/>
    <w:uiPriority w:val="99"/>
    <w:semiHidden/>
  </w:style>
  <w:style w:type="paragraph" w:customStyle="1" w:styleId="Prvnodsazenzkladnhotextu2">
    <w:name w:val="První odsazení základního textu 2"/>
    <w:basedOn w:val="Odsazenzkladnhotextu"/>
    <w:link w:val="Znakprvnhoodsazenzkladnhotextu2"/>
    <w:uiPriority w:val="99"/>
    <w:semiHidden/>
    <w:unhideWhenUsed/>
    <w:pPr>
      <w:spacing w:after="200"/>
      <w:ind w:firstLine="360"/>
    </w:pPr>
  </w:style>
  <w:style w:type="character" w:customStyle="1" w:styleId="Znakprvnhoodsazenzkladnhotextu2">
    <w:name w:val="Znak prvního odsazení základního textu 2"/>
    <w:basedOn w:val="Znakodsazenzkladnhotextu"/>
    <w:link w:val="Prvnodsazenzkladnhotextu2"/>
    <w:uiPriority w:val="99"/>
    <w:semiHidden/>
  </w:style>
  <w:style w:type="paragraph" w:customStyle="1" w:styleId="Odsazenzkladnhotextu2">
    <w:name w:val="Odsazení základního textu 2"/>
    <w:basedOn w:val="Normln"/>
    <w:link w:val="Znakodsazenzkladnhotextu2"/>
    <w:uiPriority w:val="99"/>
    <w:semiHidden/>
    <w:unhideWhenUsed/>
    <w:pPr>
      <w:spacing w:after="120" w:line="480" w:lineRule="auto"/>
      <w:ind w:left="360"/>
    </w:pPr>
  </w:style>
  <w:style w:type="character" w:customStyle="1" w:styleId="Znakodsazenzkladnhotextu2">
    <w:name w:val="Znak odsazení základního textu 2"/>
    <w:basedOn w:val="Standardnpsmoodstavce"/>
    <w:link w:val="Odsazenzkladnhotextu2"/>
    <w:uiPriority w:val="99"/>
    <w:semiHidden/>
  </w:style>
  <w:style w:type="paragraph" w:customStyle="1" w:styleId="Odsazenzkladnhotextu3">
    <w:name w:val="Odsazení základního textu 3"/>
    <w:basedOn w:val="Normln"/>
    <w:link w:val="Znakodsazenzkladnhotextu3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Znakodsazenzkladnhotextu3">
    <w:name w:val="Znak odsazení základního textu 3"/>
    <w:basedOn w:val="Standardnpsmoodstavce"/>
    <w:link w:val="Odsazenzkladnhotextu3"/>
    <w:uiPriority w:val="99"/>
    <w:semiHidden/>
    <w:rPr>
      <w:sz w:val="16"/>
    </w:rPr>
  </w:style>
  <w:style w:type="character" w:customStyle="1" w:styleId="Nzevknihy1">
    <w:name w:val="Název knihy1"/>
    <w:basedOn w:val="Standardnpsmoodstavce"/>
    <w:uiPriority w:val="33"/>
    <w:semiHidden/>
    <w:unhideWhenUsed/>
    <w:rPr>
      <w:b/>
      <w:bCs/>
      <w:smallCaps/>
      <w:spacing w:val="5"/>
    </w:rPr>
  </w:style>
  <w:style w:type="paragraph" w:customStyle="1" w:styleId="Popisek">
    <w:name w:val="Popisek"/>
    <w:basedOn w:val="Normln"/>
    <w:next w:val="Normln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customStyle="1" w:styleId="Zavrn">
    <w:name w:val="Zavírání"/>
    <w:basedOn w:val="Normln"/>
    <w:link w:val="Znakzavrn"/>
    <w:uiPriority w:val="99"/>
    <w:semiHidden/>
    <w:unhideWhenUsed/>
    <w:pPr>
      <w:spacing w:after="0" w:line="240" w:lineRule="auto"/>
      <w:ind w:left="4320"/>
    </w:pPr>
  </w:style>
  <w:style w:type="character" w:customStyle="1" w:styleId="Znakzavrn">
    <w:name w:val="Znak zavírání"/>
    <w:basedOn w:val="Standardnpsmoodstavce"/>
    <w:link w:val="Zavrn"/>
    <w:uiPriority w:val="99"/>
    <w:semiHidden/>
  </w:style>
  <w:style w:type="table" w:customStyle="1" w:styleId="Barevnmka1">
    <w:name w:val="Barevná mřížka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Barevnmkazvraznn11">
    <w:name w:val="Barevná mřížka – zvýraznění 1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Barevnmkazvraznn21">
    <w:name w:val="Barevná mřížka – zvýraznění 2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Barevnmkazvraznn31">
    <w:name w:val="Barevná mřížka – zvýraznění 3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Barevnmkazvraznn41">
    <w:name w:val="Barevná mřížka – zvýraznění 4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Barevnmkazvraznn51">
    <w:name w:val="Barevná mřížka – zvýraznění 5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Barevnmkazvraznn61">
    <w:name w:val="Barevná mřížka – zvýraznění 61"/>
    <w:basedOn w:val="Normlntabulka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Barevnseznam1">
    <w:name w:val="Barevný seznam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Barevnseznamzvraznn11">
    <w:name w:val="Barevný seznam – zvýraznění 1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Barevnseznamzvraznn21">
    <w:name w:val="Barevný seznam – zvýraznění 2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Barevnseznamzvraznn31">
    <w:name w:val="Barevný seznam – zvýraznění 3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Barevnseznamzvraznn41">
    <w:name w:val="Barevný seznam – zvýraznění 4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Barevnseznamzvraznn51">
    <w:name w:val="Barevný seznam – zvýraznění 5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Barevnseznamzvraznn61">
    <w:name w:val="Barevný seznam – zvýraznění 61"/>
    <w:basedOn w:val="Normlntabulka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customStyle="1" w:styleId="Barevnstnovn1">
    <w:name w:val="Barevné stínování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11">
    <w:name w:val="Barevné stínování – zvýraznění 1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21">
    <w:name w:val="Barevné stínování – zvýraznění 2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31">
    <w:name w:val="Barevné stínování – zvýraznění 3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Barevnstnovnzvraznn41">
    <w:name w:val="Barevné stínování – zvýraznění 4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51">
    <w:name w:val="Barevné stínování – zvýraznění 5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arevnstnovnzvraznn61">
    <w:name w:val="Barevné stínování – zvýraznění 61"/>
    <w:basedOn w:val="Normlntabulka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Odkaznapoznmku">
    <w:name w:val="Odkaz na poznámku"/>
    <w:basedOn w:val="Standardnpsmoodstavce"/>
    <w:uiPriority w:val="99"/>
    <w:semiHidden/>
    <w:unhideWhenUsed/>
    <w:rPr>
      <w:sz w:val="16"/>
    </w:rPr>
  </w:style>
  <w:style w:type="paragraph" w:customStyle="1" w:styleId="Textpoznmky">
    <w:name w:val="Text poznámky"/>
    <w:basedOn w:val="Normln"/>
    <w:link w:val="Znaktextukomente"/>
    <w:uiPriority w:val="99"/>
    <w:semiHidden/>
    <w:unhideWhenUsed/>
    <w:pPr>
      <w:spacing w:line="240" w:lineRule="auto"/>
    </w:pPr>
  </w:style>
  <w:style w:type="character" w:customStyle="1" w:styleId="Znaktextukomente">
    <w:name w:val="Znak textu komentáře"/>
    <w:basedOn w:val="Standardnpsmoodstavce"/>
    <w:link w:val="Textpoznmky"/>
    <w:uiPriority w:val="99"/>
    <w:semiHidden/>
    <w:rPr>
      <w:sz w:val="20"/>
    </w:rPr>
  </w:style>
  <w:style w:type="paragraph" w:customStyle="1" w:styleId="Pedmtpoznmky">
    <w:name w:val="Předmět poznámky"/>
    <w:basedOn w:val="Textpoznmky"/>
    <w:next w:val="Textpoznmky"/>
    <w:link w:val="Znakpedmtukomente"/>
    <w:uiPriority w:val="99"/>
    <w:semiHidden/>
    <w:unhideWhenUsed/>
    <w:rPr>
      <w:b/>
      <w:bCs/>
    </w:rPr>
  </w:style>
  <w:style w:type="character" w:customStyle="1" w:styleId="Znakpedmtukomente">
    <w:name w:val="Znak předmětu komentáře"/>
    <w:basedOn w:val="Znaktextukomente"/>
    <w:link w:val="Pedmtpoznmky"/>
    <w:uiPriority w:val="99"/>
    <w:semiHidden/>
    <w:rPr>
      <w:b/>
      <w:bCs/>
      <w:sz w:val="20"/>
    </w:rPr>
  </w:style>
  <w:style w:type="table" w:customStyle="1" w:styleId="Tmavseznam1">
    <w:name w:val="Tmavý seznam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Tmavseznamzvraznn11">
    <w:name w:val="Tmavý seznam – zvýraznění 1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Tmavseznamzvraznn21">
    <w:name w:val="Tmavý seznam – zvýraznění 2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Tmavseznamzvraznn31">
    <w:name w:val="Tmavý seznam – zvýraznění 3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Tmavseznamzvraznn41">
    <w:name w:val="Tmavý seznam – zvýraznění 4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Tmavseznamzvraznn51">
    <w:name w:val="Tmavý seznam – zvýraznění 5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Tmavseznamzvraznn61">
    <w:name w:val="Tmavý seznam – zvýraznění 61"/>
    <w:basedOn w:val="Normlntabulka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customStyle="1" w:styleId="Datum1">
    <w:name w:val="Datum1"/>
    <w:basedOn w:val="Normln"/>
    <w:next w:val="Normln"/>
    <w:link w:val="Znakdata"/>
    <w:uiPriority w:val="99"/>
    <w:semiHidden/>
    <w:unhideWhenUsed/>
  </w:style>
  <w:style w:type="character" w:customStyle="1" w:styleId="Znakdata">
    <w:name w:val="Znak data"/>
    <w:basedOn w:val="Standardnpsmoodstavce"/>
    <w:link w:val="Datum1"/>
    <w:uiPriority w:val="99"/>
    <w:semiHidden/>
  </w:style>
  <w:style w:type="paragraph" w:customStyle="1" w:styleId="Rozloendokumentu1">
    <w:name w:val="Rozložení dokumentu1"/>
    <w:basedOn w:val="Normln"/>
    <w:link w:val="Znakrozloendokumentu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Znakrozloendokumentu">
    <w:name w:val="Znak rozložení dokumentu"/>
    <w:basedOn w:val="Standardnpsmoodstavce"/>
    <w:link w:val="Rozloendokumentu1"/>
    <w:uiPriority w:val="99"/>
    <w:semiHidden/>
    <w:rPr>
      <w:rFonts w:ascii="Tahoma" w:hAnsi="Tahoma" w:cs="Tahoma"/>
      <w:sz w:val="16"/>
    </w:rPr>
  </w:style>
  <w:style w:type="paragraph" w:customStyle="1" w:styleId="Podpise-mailu1">
    <w:name w:val="Podpis e-mailu1"/>
    <w:basedOn w:val="Normln"/>
    <w:link w:val="Znakpodpisue-mailu"/>
    <w:uiPriority w:val="99"/>
    <w:semiHidden/>
    <w:unhideWhenUsed/>
    <w:pPr>
      <w:spacing w:after="0" w:line="240" w:lineRule="auto"/>
    </w:pPr>
  </w:style>
  <w:style w:type="character" w:customStyle="1" w:styleId="Znakpodpisue-mailu">
    <w:name w:val="Znak podpisu e-mailu"/>
    <w:basedOn w:val="Standardnpsmoodstavce"/>
    <w:link w:val="Podpise-mailu1"/>
    <w:uiPriority w:val="99"/>
    <w:semiHidden/>
  </w:style>
  <w:style w:type="character" w:customStyle="1" w:styleId="Zdraznn1">
    <w:name w:val="Zdůraznění1"/>
    <w:basedOn w:val="Standardnpsmoodstavce"/>
    <w:uiPriority w:val="20"/>
    <w:semiHidden/>
    <w:unhideWhenUsed/>
    <w:rPr>
      <w:i/>
      <w:iCs/>
    </w:rPr>
  </w:style>
  <w:style w:type="character" w:customStyle="1" w:styleId="Odkaznavysvtlivku">
    <w:name w:val="Odkaz na vysvětlivku"/>
    <w:basedOn w:val="Standardnpsmoodstavce"/>
    <w:uiPriority w:val="99"/>
    <w:semiHidden/>
    <w:unhideWhenUsed/>
    <w:rPr>
      <w:vertAlign w:val="superscript"/>
    </w:rPr>
  </w:style>
  <w:style w:type="paragraph" w:customStyle="1" w:styleId="Textvysvtlivky">
    <w:name w:val="Text vysvětlivky"/>
    <w:basedOn w:val="Normln"/>
    <w:link w:val="Znaktextuvysvtlivky"/>
    <w:uiPriority w:val="99"/>
    <w:semiHidden/>
    <w:unhideWhenUsed/>
    <w:pPr>
      <w:spacing w:after="0" w:line="240" w:lineRule="auto"/>
    </w:pPr>
  </w:style>
  <w:style w:type="character" w:customStyle="1" w:styleId="Znaktextuvysvtlivky">
    <w:name w:val="Znak textu vysvětlivky"/>
    <w:basedOn w:val="Standardnpsmoodstavce"/>
    <w:link w:val="Textvysvtlivky"/>
    <w:uiPriority w:val="99"/>
    <w:semiHidden/>
    <w:rPr>
      <w:sz w:val="20"/>
    </w:rPr>
  </w:style>
  <w:style w:type="paragraph" w:customStyle="1" w:styleId="Adresanaoblce">
    <w:name w:val="Adresa na obálce"/>
    <w:basedOn w:val="Normln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Zptenadresanaoblce">
    <w:name w:val="Zpáteční adresa na obálce"/>
    <w:basedOn w:val="Normln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Pouithypertextovodkaz">
    <w:name w:val="Použitý hypertextový odkaz"/>
    <w:basedOn w:val="Standardnpsmoodstavce"/>
    <w:uiPriority w:val="99"/>
    <w:semiHidden/>
    <w:unhideWhenUsed/>
    <w:rPr>
      <w:color w:val="969696" w:themeColor="followedHyperlink"/>
      <w:u w:val="single"/>
    </w:rPr>
  </w:style>
  <w:style w:type="character" w:customStyle="1" w:styleId="Odkaznapoznmkupodarou">
    <w:name w:val="Odkaz na poznámku pod čarou"/>
    <w:basedOn w:val="Standardnpsmoodstavce"/>
    <w:uiPriority w:val="99"/>
    <w:semiHidden/>
    <w:unhideWhenUsed/>
    <w:rPr>
      <w:vertAlign w:val="superscript"/>
    </w:rPr>
  </w:style>
  <w:style w:type="paragraph" w:customStyle="1" w:styleId="Textpoznmkypodarou">
    <w:name w:val="Text poznámky pod čarou"/>
    <w:basedOn w:val="Normln"/>
    <w:link w:val="Znaktextupoznmkypodarou"/>
    <w:uiPriority w:val="99"/>
    <w:semiHidden/>
    <w:unhideWhenUsed/>
    <w:pPr>
      <w:spacing w:after="0" w:line="240" w:lineRule="auto"/>
    </w:pPr>
  </w:style>
  <w:style w:type="character" w:customStyle="1" w:styleId="Znaktextupoznmkypodarou">
    <w:name w:val="Znak textu poznámky pod čarou"/>
    <w:basedOn w:val="Standardnpsmoodstavce"/>
    <w:link w:val="Textpoznmkypodarou"/>
    <w:uiPriority w:val="99"/>
    <w:semiHidden/>
    <w:rPr>
      <w:sz w:val="20"/>
    </w:rPr>
  </w:style>
  <w:style w:type="character" w:customStyle="1" w:styleId="Znaknadpisu3">
    <w:name w:val="Znak nadpisu 3"/>
    <w:basedOn w:val="Standardnpsmoodstavce"/>
    <w:link w:val="Nadpis31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Znaknadpisu4">
    <w:name w:val="Znak nadpisu 4"/>
    <w:basedOn w:val="Standardnpsmoodstavce"/>
    <w:link w:val="Nadpis41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Znaknadpisu5">
    <w:name w:val="Znak nadpisu 5"/>
    <w:basedOn w:val="Standardnpsmoodstavce"/>
    <w:link w:val="Nadpis51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Znaknadpisu6">
    <w:name w:val="Znak nadpisu 6"/>
    <w:basedOn w:val="Standardnpsmoodstavce"/>
    <w:link w:val="Nadpis61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Znaknadpisu7">
    <w:name w:val="Znak nadpisu 7"/>
    <w:basedOn w:val="Standardnpsmoodstavce"/>
    <w:link w:val="Nadpis7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Znaknadpisu8">
    <w:name w:val="Znak nadpisu 8"/>
    <w:basedOn w:val="Standardnpsmoodstavce"/>
    <w:link w:val="Nadpis81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Znaknadpisu9">
    <w:name w:val="Znak nadpisu 9"/>
    <w:basedOn w:val="Standardnpsmoodstavce"/>
    <w:link w:val="Nadpis9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AkronymHTML1">
    <w:name w:val="Akronym HTML1"/>
    <w:basedOn w:val="Standardnpsmoodstavce"/>
    <w:uiPriority w:val="99"/>
    <w:semiHidden/>
    <w:unhideWhenUsed/>
  </w:style>
  <w:style w:type="paragraph" w:customStyle="1" w:styleId="AdresaHTML1">
    <w:name w:val="Adresa HTML1"/>
    <w:basedOn w:val="Normln"/>
    <w:link w:val="ZnakadresyHTML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ZnakadresyHTML">
    <w:name w:val="Znak adresy HTML"/>
    <w:basedOn w:val="Standardnpsmoodstavce"/>
    <w:link w:val="AdresaHTML1"/>
    <w:uiPriority w:val="99"/>
    <w:semiHidden/>
    <w:rPr>
      <w:i/>
      <w:iCs/>
    </w:rPr>
  </w:style>
  <w:style w:type="character" w:customStyle="1" w:styleId="CittHTML1">
    <w:name w:val="Citát HTML1"/>
    <w:basedOn w:val="Standardnpsmoodstavce"/>
    <w:uiPriority w:val="99"/>
    <w:semiHidden/>
    <w:unhideWhenUsed/>
    <w:rPr>
      <w:i/>
      <w:iCs/>
    </w:rPr>
  </w:style>
  <w:style w:type="character" w:customStyle="1" w:styleId="KdHTML1">
    <w:name w:val="Kód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character" w:customStyle="1" w:styleId="DefiniceHTML1">
    <w:name w:val="Definice HTML1"/>
    <w:basedOn w:val="Standardnpsmoodstavce"/>
    <w:uiPriority w:val="99"/>
    <w:semiHidden/>
    <w:unhideWhenUsed/>
    <w:rPr>
      <w:i/>
      <w:iCs/>
    </w:rPr>
  </w:style>
  <w:style w:type="character" w:customStyle="1" w:styleId="KlvesniceHTML1">
    <w:name w:val="Klávesnice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paragraph" w:customStyle="1" w:styleId="FormtovanvHTML1">
    <w:name w:val="Formátovaný v HTML1"/>
    <w:basedOn w:val="Normln"/>
    <w:link w:val="ZnakformtovanhovHTML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ZnakformtovanhovHTML">
    <w:name w:val="Znak formátovaného v HTML"/>
    <w:basedOn w:val="Standardnpsmoodstavce"/>
    <w:link w:val="FormtovanvHTML1"/>
    <w:uiPriority w:val="99"/>
    <w:semiHidden/>
    <w:rPr>
      <w:rFonts w:ascii="Consolas" w:hAnsi="Consolas" w:cs="Consolas"/>
      <w:sz w:val="20"/>
    </w:rPr>
  </w:style>
  <w:style w:type="character" w:customStyle="1" w:styleId="UkzkaHTML1">
    <w:name w:val="Ukázka HTML1"/>
    <w:basedOn w:val="Standardnpsmoodstavce"/>
    <w:uiPriority w:val="99"/>
    <w:semiHidden/>
    <w:unhideWhenUsed/>
    <w:rPr>
      <w:rFonts w:ascii="Consolas" w:hAnsi="Consolas" w:cs="Consolas"/>
      <w:sz w:val="24"/>
    </w:rPr>
  </w:style>
  <w:style w:type="character" w:customStyle="1" w:styleId="PsacstrojHTML1">
    <w:name w:val="Psací stroj HTML1"/>
    <w:basedOn w:val="Standardnpsmoodstavce"/>
    <w:uiPriority w:val="99"/>
    <w:semiHidden/>
    <w:unhideWhenUsed/>
    <w:rPr>
      <w:rFonts w:ascii="Consolas" w:hAnsi="Consolas" w:cs="Consolas"/>
      <w:sz w:val="20"/>
    </w:rPr>
  </w:style>
  <w:style w:type="character" w:customStyle="1" w:styleId="PromnnHTML1">
    <w:name w:val="Proměnná HTML1"/>
    <w:basedOn w:val="Standardnpsmoodstavce"/>
    <w:uiPriority w:val="99"/>
    <w:semiHidden/>
    <w:unhideWhenUsed/>
    <w:rPr>
      <w:i/>
      <w:iCs/>
    </w:rPr>
  </w:style>
  <w:style w:type="character" w:customStyle="1" w:styleId="Hypertextovodkaz1">
    <w:name w:val="Hypertextový odkaz1"/>
    <w:basedOn w:val="Standardnpsmoodstavce"/>
    <w:uiPriority w:val="99"/>
    <w:unhideWhenUsed/>
    <w:rPr>
      <w:color w:val="646464" w:themeColor="hyperlink"/>
      <w:u w:val="single"/>
    </w:rPr>
  </w:style>
  <w:style w:type="paragraph" w:customStyle="1" w:styleId="Rejstk11">
    <w:name w:val="Rejstřík 11"/>
    <w:basedOn w:val="Normln"/>
    <w:next w:val="Normln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Rejstk21">
    <w:name w:val="Rejstřík 21"/>
    <w:basedOn w:val="Normln"/>
    <w:next w:val="Normln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Rejstk31">
    <w:name w:val="Rejstřík 31"/>
    <w:basedOn w:val="Normln"/>
    <w:next w:val="Normln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Rejstk41">
    <w:name w:val="Rejstřík 41"/>
    <w:basedOn w:val="Normln"/>
    <w:next w:val="Normln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Rejstk51">
    <w:name w:val="Rejstřík 51"/>
    <w:basedOn w:val="Normln"/>
    <w:next w:val="Normln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Rejstk61">
    <w:name w:val="Rejstřík 61"/>
    <w:basedOn w:val="Normln"/>
    <w:next w:val="Normln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Rejstk71">
    <w:name w:val="Rejstřík 71"/>
    <w:basedOn w:val="Normln"/>
    <w:next w:val="Normln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Rejstk81">
    <w:name w:val="Rejstřík 81"/>
    <w:basedOn w:val="Normln"/>
    <w:next w:val="Normln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Rejstk91">
    <w:name w:val="Rejstřík 91"/>
    <w:basedOn w:val="Normln"/>
    <w:next w:val="Normln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Zhlavrejstku">
    <w:name w:val="Záhlaví rejstříku"/>
    <w:basedOn w:val="Normln"/>
    <w:next w:val="Rejstk1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Zdraznnintenzivn1">
    <w:name w:val="Zdůraznění – intenzivní1"/>
    <w:basedOn w:val="Standardnpsmoodstavce"/>
    <w:uiPriority w:val="21"/>
    <w:semiHidden/>
    <w:unhideWhenUsed/>
    <w:rPr>
      <w:b/>
      <w:bCs/>
      <w:i/>
      <w:iCs/>
      <w:color w:val="7E97AD" w:themeColor="accent1"/>
    </w:rPr>
  </w:style>
  <w:style w:type="paragraph" w:customStyle="1" w:styleId="Vrazncitt1">
    <w:name w:val="Výrazný citát1"/>
    <w:basedOn w:val="Normln"/>
    <w:next w:val="Normln"/>
    <w:link w:val="Znakvraznhocittu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Znakvraznhocittu">
    <w:name w:val="Znak výrazného citátu"/>
    <w:basedOn w:val="Standardnpsmoodstavce"/>
    <w:link w:val="Vrazncitt1"/>
    <w:uiPriority w:val="30"/>
    <w:semiHidden/>
    <w:rPr>
      <w:b/>
      <w:bCs/>
      <w:i/>
      <w:iCs/>
      <w:color w:val="7E97AD" w:themeColor="accent1"/>
    </w:rPr>
  </w:style>
  <w:style w:type="character" w:customStyle="1" w:styleId="Odkazintenzivn1">
    <w:name w:val="Odkaz – intenzivní1"/>
    <w:basedOn w:val="Standardnpsmoodstavce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customStyle="1" w:styleId="Svtlmka1">
    <w:name w:val="Světlá mřížka1"/>
    <w:basedOn w:val="Normlntabulka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Svtlmkazvraznn11">
    <w:name w:val="Světlá mřížka – zvýraznění 11"/>
    <w:basedOn w:val="Normlntabulka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Svtlmkazvraznn21">
    <w:name w:val="Světlá mřížka – zvýraznění 21"/>
    <w:basedOn w:val="Normlntabulka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Svtlmkazvraznn31">
    <w:name w:val="Světlá mřížka – zvýraznění 31"/>
    <w:basedOn w:val="Normlntabulka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Svtlmkazvraznn41">
    <w:name w:val="Světlá mřížka – zvýraznění 41"/>
    <w:basedOn w:val="Normlntabulka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Svtlmkazvraznn51">
    <w:name w:val="Světlá mřížka – zvýraznění 51"/>
    <w:basedOn w:val="Normlntabulka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Svtlmkazvraznn61">
    <w:name w:val="Světlá mřížka – zvýraznění 61"/>
    <w:basedOn w:val="Normlntabulka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customStyle="1" w:styleId="Svtlseznam1">
    <w:name w:val="Světlý seznam1"/>
    <w:basedOn w:val="Normlntabulka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vtlseznamzvraznn11">
    <w:name w:val="Světlý seznam – zvýraznění 11"/>
    <w:basedOn w:val="Normlntabulka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Svtlseznamzvraznn21">
    <w:name w:val="Světlý seznam – zvýraznění 21"/>
    <w:basedOn w:val="Normlntabulka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Svtlseznamzvraznn31">
    <w:name w:val="Světlý seznam – zvýraznění 31"/>
    <w:basedOn w:val="Normlntabulka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Svtlseznamzvraznn41">
    <w:name w:val="Světlý seznam – zvýraznění 41"/>
    <w:basedOn w:val="Normlntabulka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Svtlseznamzvraznn51">
    <w:name w:val="Světlý seznam – zvýraznění 51"/>
    <w:basedOn w:val="Normlntabulka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Svtlseznamzvraznn61">
    <w:name w:val="Světlý seznam – zvýraznění 61"/>
    <w:basedOn w:val="Normlntabulka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customStyle="1" w:styleId="Svtlstnovn1">
    <w:name w:val="Světlé stínování1"/>
    <w:basedOn w:val="Normlntabulka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vtlstnovnzvraznn11">
    <w:name w:val="Světlé stínování – zvýraznění 11"/>
    <w:basedOn w:val="Normlntabulka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Svtlstnovnzvraznn21">
    <w:name w:val="Světlé stínování – zvýraznění 21"/>
    <w:basedOn w:val="Normlntabulka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Svtlstnovnzvraznn31">
    <w:name w:val="Světlé stínování – zvýraznění 31"/>
    <w:basedOn w:val="Normlntabulka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Svtlstnovnzvraznn41">
    <w:name w:val="Světlé stínování – zvýraznění 41"/>
    <w:basedOn w:val="Normlntabulka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Svtlstnovnzvraznn51">
    <w:name w:val="Světlé stínování – zvýraznění 51"/>
    <w:basedOn w:val="Normlntabulka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Svtlstnovnzvraznn61">
    <w:name w:val="Světlé stínování – zvýraznění 61"/>
    <w:basedOn w:val="Normlntabulka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customStyle="1" w:styleId="slodku1">
    <w:name w:val="Číslo řádku1"/>
    <w:basedOn w:val="Standardnpsmoodstavce"/>
    <w:uiPriority w:val="99"/>
    <w:semiHidden/>
    <w:unhideWhenUsed/>
  </w:style>
  <w:style w:type="paragraph" w:customStyle="1" w:styleId="Seznam1">
    <w:name w:val="Seznam1"/>
    <w:basedOn w:val="Normln"/>
    <w:uiPriority w:val="99"/>
    <w:semiHidden/>
    <w:unhideWhenUsed/>
    <w:pPr>
      <w:ind w:left="360" w:hanging="360"/>
      <w:contextualSpacing/>
    </w:pPr>
  </w:style>
  <w:style w:type="paragraph" w:customStyle="1" w:styleId="Seznam21">
    <w:name w:val="Seznam 21"/>
    <w:basedOn w:val="Normln"/>
    <w:uiPriority w:val="99"/>
    <w:semiHidden/>
    <w:unhideWhenUsed/>
    <w:pPr>
      <w:ind w:left="720" w:hanging="360"/>
      <w:contextualSpacing/>
    </w:pPr>
  </w:style>
  <w:style w:type="paragraph" w:customStyle="1" w:styleId="Seznam31">
    <w:name w:val="Seznam 31"/>
    <w:basedOn w:val="Normln"/>
    <w:uiPriority w:val="99"/>
    <w:semiHidden/>
    <w:unhideWhenUsed/>
    <w:pPr>
      <w:ind w:left="1080" w:hanging="360"/>
      <w:contextualSpacing/>
    </w:pPr>
  </w:style>
  <w:style w:type="paragraph" w:customStyle="1" w:styleId="Seznam41">
    <w:name w:val="Seznam 41"/>
    <w:basedOn w:val="Normln"/>
    <w:uiPriority w:val="99"/>
    <w:semiHidden/>
    <w:unhideWhenUsed/>
    <w:pPr>
      <w:ind w:left="1440" w:hanging="360"/>
      <w:contextualSpacing/>
    </w:pPr>
  </w:style>
  <w:style w:type="paragraph" w:customStyle="1" w:styleId="Seznam51">
    <w:name w:val="Seznam 51"/>
    <w:basedOn w:val="Normln"/>
    <w:uiPriority w:val="99"/>
    <w:semiHidden/>
    <w:unhideWhenUsed/>
    <w:pPr>
      <w:ind w:left="1800" w:hanging="360"/>
      <w:contextualSpacing/>
    </w:pPr>
  </w:style>
  <w:style w:type="paragraph" w:customStyle="1" w:styleId="Seznamsodrkami">
    <w:name w:val="Seznam s odrážkami"/>
    <w:basedOn w:val="Normln"/>
    <w:uiPriority w:val="1"/>
    <w:unhideWhenUsed/>
    <w:qFormat/>
    <w:pPr>
      <w:numPr>
        <w:numId w:val="2"/>
      </w:numPr>
      <w:spacing w:after="40"/>
    </w:pPr>
  </w:style>
  <w:style w:type="paragraph" w:customStyle="1" w:styleId="Seznamsodrkami21">
    <w:name w:val="Seznam s odrážkami 21"/>
    <w:basedOn w:val="Normln"/>
    <w:uiPriority w:val="99"/>
    <w:semiHidden/>
    <w:unhideWhenUsed/>
    <w:pPr>
      <w:numPr>
        <w:numId w:val="3"/>
      </w:numPr>
      <w:contextualSpacing/>
    </w:pPr>
  </w:style>
  <w:style w:type="paragraph" w:customStyle="1" w:styleId="Seznamsodrkami31">
    <w:name w:val="Seznam s odrážkami 31"/>
    <w:basedOn w:val="Normln"/>
    <w:uiPriority w:val="99"/>
    <w:semiHidden/>
    <w:unhideWhenUsed/>
    <w:pPr>
      <w:numPr>
        <w:numId w:val="4"/>
      </w:numPr>
      <w:contextualSpacing/>
    </w:pPr>
  </w:style>
  <w:style w:type="paragraph" w:customStyle="1" w:styleId="Seznamsodrkami41">
    <w:name w:val="Seznam s odrážkami 41"/>
    <w:basedOn w:val="Normln"/>
    <w:uiPriority w:val="99"/>
    <w:semiHidden/>
    <w:unhideWhenUsed/>
    <w:pPr>
      <w:numPr>
        <w:numId w:val="5"/>
      </w:numPr>
      <w:contextualSpacing/>
    </w:pPr>
  </w:style>
  <w:style w:type="paragraph" w:customStyle="1" w:styleId="Seznamsodrkami51">
    <w:name w:val="Seznam s odrážkami 51"/>
    <w:basedOn w:val="Normln"/>
    <w:uiPriority w:val="99"/>
    <w:semiHidden/>
    <w:unhideWhenUsed/>
    <w:pPr>
      <w:numPr>
        <w:numId w:val="6"/>
      </w:numPr>
      <w:contextualSpacing/>
    </w:pPr>
  </w:style>
  <w:style w:type="paragraph" w:customStyle="1" w:styleId="Pokraovnseznamu1">
    <w:name w:val="Pokračování seznamu1"/>
    <w:basedOn w:val="Normln"/>
    <w:uiPriority w:val="99"/>
    <w:semiHidden/>
    <w:unhideWhenUsed/>
    <w:pPr>
      <w:spacing w:after="120"/>
      <w:ind w:left="360"/>
      <w:contextualSpacing/>
    </w:pPr>
  </w:style>
  <w:style w:type="paragraph" w:customStyle="1" w:styleId="Pokraovnseznamu21">
    <w:name w:val="Pokračování seznamu 21"/>
    <w:basedOn w:val="Normln"/>
    <w:uiPriority w:val="99"/>
    <w:semiHidden/>
    <w:unhideWhenUsed/>
    <w:pPr>
      <w:spacing w:after="120"/>
      <w:ind w:left="720"/>
      <w:contextualSpacing/>
    </w:pPr>
  </w:style>
  <w:style w:type="paragraph" w:customStyle="1" w:styleId="Pokraovnseznamu31">
    <w:name w:val="Pokračování seznamu 31"/>
    <w:basedOn w:val="Normln"/>
    <w:uiPriority w:val="99"/>
    <w:semiHidden/>
    <w:unhideWhenUsed/>
    <w:pPr>
      <w:spacing w:after="120"/>
      <w:ind w:left="1080"/>
      <w:contextualSpacing/>
    </w:pPr>
  </w:style>
  <w:style w:type="paragraph" w:customStyle="1" w:styleId="Pokraovnseznamu41">
    <w:name w:val="Pokračování seznamu 41"/>
    <w:basedOn w:val="Normln"/>
    <w:uiPriority w:val="99"/>
    <w:semiHidden/>
    <w:unhideWhenUsed/>
    <w:pPr>
      <w:spacing w:after="120"/>
      <w:ind w:left="1440"/>
      <w:contextualSpacing/>
    </w:pPr>
  </w:style>
  <w:style w:type="paragraph" w:customStyle="1" w:styleId="Pokraovnseznamu51">
    <w:name w:val="Pokračování seznamu 51"/>
    <w:basedOn w:val="Normln"/>
    <w:uiPriority w:val="99"/>
    <w:semiHidden/>
    <w:unhideWhenUsed/>
    <w:pPr>
      <w:spacing w:after="120"/>
      <w:ind w:left="1800"/>
      <w:contextualSpacing/>
    </w:pPr>
  </w:style>
  <w:style w:type="paragraph" w:customStyle="1" w:styleId="slovanseznam1">
    <w:name w:val="Číslovaný seznam1"/>
    <w:basedOn w:val="Normln"/>
    <w:uiPriority w:val="1"/>
    <w:unhideWhenUsed/>
    <w:qFormat/>
    <w:pPr>
      <w:numPr>
        <w:numId w:val="20"/>
      </w:numPr>
      <w:contextualSpacing/>
    </w:pPr>
  </w:style>
  <w:style w:type="paragraph" w:customStyle="1" w:styleId="slovanseznam21">
    <w:name w:val="Číslovaný seznam 21"/>
    <w:basedOn w:val="Normln"/>
    <w:uiPriority w:val="1"/>
    <w:unhideWhenUsed/>
    <w:qFormat/>
    <w:pPr>
      <w:numPr>
        <w:ilvl w:val="1"/>
        <w:numId w:val="20"/>
      </w:numPr>
      <w:contextualSpacing/>
    </w:pPr>
  </w:style>
  <w:style w:type="paragraph" w:customStyle="1" w:styleId="slovanseznam31">
    <w:name w:val="Číslovaný seznam 31"/>
    <w:basedOn w:val="Normln"/>
    <w:uiPriority w:val="18"/>
    <w:unhideWhenUsed/>
    <w:qFormat/>
    <w:pPr>
      <w:numPr>
        <w:ilvl w:val="2"/>
        <w:numId w:val="20"/>
      </w:numPr>
      <w:contextualSpacing/>
    </w:pPr>
  </w:style>
  <w:style w:type="paragraph" w:customStyle="1" w:styleId="slovanseznam41">
    <w:name w:val="Číslovaný seznam 41"/>
    <w:basedOn w:val="Normln"/>
    <w:uiPriority w:val="18"/>
    <w:semiHidden/>
    <w:unhideWhenUsed/>
    <w:pPr>
      <w:numPr>
        <w:ilvl w:val="3"/>
        <w:numId w:val="20"/>
      </w:numPr>
      <w:contextualSpacing/>
    </w:pPr>
  </w:style>
  <w:style w:type="paragraph" w:customStyle="1" w:styleId="slovanseznam51">
    <w:name w:val="Číslovaný seznam 51"/>
    <w:basedOn w:val="Normln"/>
    <w:uiPriority w:val="18"/>
    <w:semiHidden/>
    <w:unhideWhenUsed/>
    <w:pPr>
      <w:numPr>
        <w:ilvl w:val="4"/>
        <w:numId w:val="20"/>
      </w:numPr>
      <w:contextualSpacing/>
    </w:pPr>
  </w:style>
  <w:style w:type="paragraph" w:customStyle="1" w:styleId="Odstavecseseznamem1">
    <w:name w:val="Odstavec se seznamem1"/>
    <w:basedOn w:val="Normln"/>
    <w:uiPriority w:val="34"/>
    <w:semiHidden/>
    <w:unhideWhenUsed/>
    <w:pPr>
      <w:ind w:left="720"/>
      <w:contextualSpacing/>
    </w:pPr>
  </w:style>
  <w:style w:type="paragraph" w:customStyle="1" w:styleId="Makro">
    <w:name w:val="Makro"/>
    <w:link w:val="Znaktextumakra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Znaktextumakra">
    <w:name w:val="Znak textu makra"/>
    <w:basedOn w:val="Standardnpsmoodstavce"/>
    <w:link w:val="Makro"/>
    <w:uiPriority w:val="99"/>
    <w:semiHidden/>
    <w:rPr>
      <w:rFonts w:ascii="Consolas" w:hAnsi="Consolas" w:cs="Consolas"/>
      <w:sz w:val="20"/>
    </w:rPr>
  </w:style>
  <w:style w:type="table" w:customStyle="1" w:styleId="Stednmka11">
    <w:name w:val="Střední mřížka 11"/>
    <w:basedOn w:val="Normlntabulka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Stednmka1zvraznn11">
    <w:name w:val="Střední mřížka 1 – zvýraznění 11"/>
    <w:basedOn w:val="Normlntabulka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Stednmka1zvraznn21">
    <w:name w:val="Střední mřížka 1 – zvýraznění 21"/>
    <w:basedOn w:val="Normlntabulka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Stednmka1zvraznn31">
    <w:name w:val="Střední mřížka 1 – zvýraznění 31"/>
    <w:basedOn w:val="Normlntabulka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Stednmka1zvraznn41">
    <w:name w:val="Střední mřížka 1 – zvýraznění 41"/>
    <w:basedOn w:val="Normlntabulka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Stednmka1zvraznn51">
    <w:name w:val="Střední mřížka 1 – zvýraznění 51"/>
    <w:basedOn w:val="Normlntabulka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Stednmka1zvraznn61">
    <w:name w:val="Střední mřížka 1 – zvýraznění 61"/>
    <w:basedOn w:val="Normlntabulka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Stednmka21">
    <w:name w:val="Střední mřížka 2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11">
    <w:name w:val="Střední mřížka 2 – zvýraznění 1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21">
    <w:name w:val="Střední mřížka 2 – zvýraznění 2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31">
    <w:name w:val="Střední mřížka 2 – zvýraznění 3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41">
    <w:name w:val="Střední mřížka 2 – zvýraznění 4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51">
    <w:name w:val="Střední mřížka 2 – zvýraznění 5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2zvraznn61">
    <w:name w:val="Střední mřížka 2 – zvýraznění 61"/>
    <w:basedOn w:val="Normlntabulka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ednmka31">
    <w:name w:val="Střední mřížka 31"/>
    <w:basedOn w:val="Normlntabulka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Stednmka3zvraznn11">
    <w:name w:val="Střední mřížka 3 – zvýraznění 11"/>
    <w:basedOn w:val="Normlntabulka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Stednmka3zvraznn21">
    <w:name w:val="Střední mřížka 3 – zvýraznění 21"/>
    <w:basedOn w:val="Normlntabulka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Stednmka3zvraznn31">
    <w:name w:val="Střední mřížka 3 – zvýraznění 31"/>
    <w:basedOn w:val="Normlntabulka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Stednmka3zvraznn41">
    <w:name w:val="Střední mřížka 3 – zvýraznění 41"/>
    <w:basedOn w:val="Normlntabulka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Stednmka3zvraznn51">
    <w:name w:val="Střední mřížka 3 – zvýraznění 51"/>
    <w:basedOn w:val="Normlntabulka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Stednmka3zvraznn61">
    <w:name w:val="Střední mřížka 3 – zvýraznění 61"/>
    <w:basedOn w:val="Normlntabulka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customStyle="1" w:styleId="Stednseznam11">
    <w:name w:val="Střední seznam 1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Stednseznam1zvraznn11">
    <w:name w:val="Střední seznam 1 – zvýraznění 1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Stednseznam1zvraznn21">
    <w:name w:val="Střední seznam 1 – zvýraznění 2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Stednseznam1zvraznn31">
    <w:name w:val="Střední seznam 1 – zvýraznění 3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Stednseznam1zvraznn41">
    <w:name w:val="Střední seznam 1 – zvýraznění 4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Stednseznam1zvraznn51">
    <w:name w:val="Střední seznam 1 – zvýraznění 5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Stednseznam1zvraznn61">
    <w:name w:val="Střední seznam 1 – zvýraznění 61"/>
    <w:basedOn w:val="Normlntabulka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customStyle="1" w:styleId="Stednseznam21">
    <w:name w:val="Střední seznam 2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11">
    <w:name w:val="Střední seznam 2 – zvýraznění 1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21">
    <w:name w:val="Střední seznam 2 – zvýraznění 2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31">
    <w:name w:val="Střední seznam 2 – zvýraznění 3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41">
    <w:name w:val="Střední seznam 2 – zvýraznění 4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51">
    <w:name w:val="Střední seznam 2 – zvýraznění 5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eznam2zvraznn61">
    <w:name w:val="Střední seznam 2 – zvýraznění 61"/>
    <w:basedOn w:val="Normlntabulka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tednstnovn11">
    <w:name w:val="Střední stínování 11"/>
    <w:basedOn w:val="Normlntabulka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11">
    <w:name w:val="Střední stínování 1 – zvýraznění 11"/>
    <w:basedOn w:val="Normlntabulka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21">
    <w:name w:val="Střední stínování 1 – zvýraznění 21"/>
    <w:basedOn w:val="Normlntabulka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31">
    <w:name w:val="Střední stínování 1 – zvýraznění 31"/>
    <w:basedOn w:val="Normlntabulka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41">
    <w:name w:val="Střední stínování 1 – zvýraznění 41"/>
    <w:basedOn w:val="Normlntabulka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51">
    <w:name w:val="Střední stínování 1 – zvýraznění 51"/>
    <w:basedOn w:val="Normlntabulka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1zvraznn61">
    <w:name w:val="Střední stínování 1 – zvýraznění 61"/>
    <w:basedOn w:val="Normlntabulka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ednstnovn21">
    <w:name w:val="Střední stínování 21"/>
    <w:basedOn w:val="Normlntabulka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11">
    <w:name w:val="Střední stínování 2 – zvýraznění 11"/>
    <w:basedOn w:val="Normlntabulka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21">
    <w:name w:val="Střední stínování 2 – zvýraznění 21"/>
    <w:basedOn w:val="Normlntabulka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31">
    <w:name w:val="Střední stínování 2 – zvýraznění 31"/>
    <w:basedOn w:val="Normlntabulka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41">
    <w:name w:val="Střední stínování 2 – zvýraznění 41"/>
    <w:basedOn w:val="Normlntabulka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51">
    <w:name w:val="Střední stínování 2 – zvýraznění 51"/>
    <w:basedOn w:val="Normlntabulka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ednstnovn2zvraznn61">
    <w:name w:val="Střední stínování 2 – zvýraznění 61"/>
    <w:basedOn w:val="Normlntabulka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Zhlavzprvy1">
    <w:name w:val="Záhlaví zprávy1"/>
    <w:basedOn w:val="Normln"/>
    <w:link w:val="Znakzhlavzprvy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Znakzhlavzprvy">
    <w:name w:val="Znak záhlaví zprávy"/>
    <w:basedOn w:val="Standardnpsmoodstavce"/>
    <w:link w:val="Zhlavzprvy1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Normlnweb1">
    <w:name w:val="Normální (web)1"/>
    <w:basedOn w:val="Normln"/>
    <w:uiPriority w:val="99"/>
    <w:semiHidden/>
    <w:unhideWhenUsed/>
    <w:rPr>
      <w:rFonts w:ascii="Times New Roman" w:hAnsi="Times New Roman" w:cs="Times New Roman"/>
      <w:sz w:val="24"/>
    </w:rPr>
  </w:style>
  <w:style w:type="paragraph" w:customStyle="1" w:styleId="Normlnodsazen1">
    <w:name w:val="Normální odsazený1"/>
    <w:basedOn w:val="Normln"/>
    <w:uiPriority w:val="99"/>
    <w:semiHidden/>
    <w:unhideWhenUsed/>
    <w:pPr>
      <w:ind w:left="720"/>
    </w:pPr>
  </w:style>
  <w:style w:type="paragraph" w:customStyle="1" w:styleId="Zhlavpoznmky">
    <w:name w:val="Záhlaví poznámky"/>
    <w:basedOn w:val="Normln"/>
    <w:next w:val="Normln"/>
    <w:link w:val="Znakzhlavpoznmky"/>
    <w:uiPriority w:val="99"/>
    <w:semiHidden/>
    <w:unhideWhenUsed/>
    <w:pPr>
      <w:spacing w:after="0" w:line="240" w:lineRule="auto"/>
    </w:pPr>
  </w:style>
  <w:style w:type="character" w:customStyle="1" w:styleId="Znakzhlavpoznmky">
    <w:name w:val="Znak záhlaví poznámky"/>
    <w:basedOn w:val="Standardnpsmoodstavce"/>
    <w:link w:val="Zhlavpoznmky"/>
    <w:uiPriority w:val="99"/>
    <w:semiHidden/>
  </w:style>
  <w:style w:type="character" w:customStyle="1" w:styleId="slostrnky1">
    <w:name w:val="Číslo stránky1"/>
    <w:basedOn w:val="Standardnpsmoodstavce"/>
    <w:uiPriority w:val="99"/>
    <w:semiHidden/>
    <w:unhideWhenUsed/>
  </w:style>
  <w:style w:type="paragraph" w:customStyle="1" w:styleId="Prosttext1">
    <w:name w:val="Prostý text1"/>
    <w:basedOn w:val="Normln"/>
    <w:link w:val="Znakprosthotextu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Znakprosthotextu">
    <w:name w:val="Znak prostého textu"/>
    <w:basedOn w:val="Standardnpsmoodstavce"/>
    <w:link w:val="Prosttext1"/>
    <w:uiPriority w:val="99"/>
    <w:semiHidden/>
    <w:rPr>
      <w:rFonts w:ascii="Consolas" w:hAnsi="Consolas" w:cs="Consolas"/>
      <w:sz w:val="21"/>
    </w:rPr>
  </w:style>
  <w:style w:type="paragraph" w:customStyle="1" w:styleId="Osloven1">
    <w:name w:val="Oslovení1"/>
    <w:basedOn w:val="Normln"/>
    <w:next w:val="Normln"/>
    <w:link w:val="Znakosloven"/>
    <w:uiPriority w:val="99"/>
    <w:semiHidden/>
    <w:unhideWhenUsed/>
  </w:style>
  <w:style w:type="character" w:customStyle="1" w:styleId="Znakosloven">
    <w:name w:val="Znak oslovení"/>
    <w:basedOn w:val="Standardnpsmoodstavce"/>
    <w:link w:val="Osloven1"/>
    <w:uiPriority w:val="99"/>
    <w:semiHidden/>
  </w:style>
  <w:style w:type="paragraph" w:customStyle="1" w:styleId="Podpis1">
    <w:name w:val="Podpis1"/>
    <w:basedOn w:val="Normln"/>
    <w:link w:val="Znakpodpisu"/>
    <w:uiPriority w:val="9"/>
    <w:unhideWhenUsed/>
    <w:qFormat/>
    <w:pPr>
      <w:spacing w:before="720" w:after="0" w:line="312" w:lineRule="auto"/>
      <w:contextualSpacing/>
    </w:pPr>
  </w:style>
  <w:style w:type="character" w:customStyle="1" w:styleId="Znakpodpisu">
    <w:name w:val="Znak podpisu"/>
    <w:basedOn w:val="Standardnpsmoodstavce"/>
    <w:link w:val="Podpis1"/>
    <w:uiPriority w:val="9"/>
    <w:rPr>
      <w:kern w:val="20"/>
    </w:rPr>
  </w:style>
  <w:style w:type="character" w:customStyle="1" w:styleId="Siln1">
    <w:name w:val="Silné1"/>
    <w:basedOn w:val="Standardnpsmoodstavce"/>
    <w:uiPriority w:val="1"/>
    <w:unhideWhenUsed/>
    <w:qFormat/>
    <w:rPr>
      <w:b/>
      <w:bCs/>
    </w:rPr>
  </w:style>
  <w:style w:type="paragraph" w:customStyle="1" w:styleId="Podtitul1">
    <w:name w:val="Podtitul1"/>
    <w:basedOn w:val="Normln"/>
    <w:next w:val="Normln"/>
    <w:link w:val="Znakpodtitulu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Znakpodtitulu">
    <w:name w:val="Znak podtitulu"/>
    <w:basedOn w:val="Standardnpsmoodstavce"/>
    <w:link w:val="Podtitul1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customStyle="1" w:styleId="Zdraznnjemn1">
    <w:name w:val="Zdůraznění – jemné1"/>
    <w:basedOn w:val="Standardnpsmoodstavce"/>
    <w:uiPriority w:val="19"/>
    <w:semiHidden/>
    <w:unhideWhenUsed/>
    <w:rPr>
      <w:i/>
      <w:iCs/>
      <w:color w:val="808080" w:themeColor="text1" w:themeTint="7F"/>
    </w:rPr>
  </w:style>
  <w:style w:type="character" w:customStyle="1" w:styleId="Odkazjemn1">
    <w:name w:val="Odkaz – jemný1"/>
    <w:basedOn w:val="Standardnpsmoodstavce"/>
    <w:uiPriority w:val="31"/>
    <w:semiHidden/>
    <w:unhideWhenUsed/>
    <w:rPr>
      <w:smallCaps/>
      <w:color w:val="CC8E60" w:themeColor="accent2"/>
      <w:u w:val="single"/>
    </w:rPr>
  </w:style>
  <w:style w:type="table" w:customStyle="1" w:styleId="Tabulkasprostorovmiefekty11">
    <w:name w:val="Tabulka s prostorovými efekty 1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ulkasprostorovmiefekty21">
    <w:name w:val="Tabulka s prostorovými efekty 2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asprostorovmiefekty31">
    <w:name w:val="Tabulka s prostorovými efekty 3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11">
    <w:name w:val="Klasick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21">
    <w:name w:val="Klasick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31">
    <w:name w:val="Klasická tabulka 31"/>
    <w:basedOn w:val="Normlntabulka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Klasicktabulka41">
    <w:name w:val="Klasická tabulka 4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11">
    <w:name w:val="Barevná tabulka 11"/>
    <w:basedOn w:val="Normlntabulka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21">
    <w:name w:val="Barevn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Barevntabulka31">
    <w:name w:val="Barevn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loupcetabulky11">
    <w:name w:val="Sloupce tabulky 1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21">
    <w:name w:val="Sloupce tabulky 2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31">
    <w:name w:val="Sloupce tabulky 3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loupcetabulky41">
    <w:name w:val="Sloupce tabulky 4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Sloupcetabulky51">
    <w:name w:val="Sloupce tabulky 51"/>
    <w:basedOn w:val="Normlntabulka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Moderntabulka1">
    <w:name w:val="Moderní tabulka1"/>
    <w:basedOn w:val="Normlntabulka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Elegantntabulka1">
    <w:name w:val="Elegantní tabulka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11">
    <w:name w:val="Mřížka tabulky 1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21">
    <w:name w:val="Mřížka tabulky 2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31">
    <w:name w:val="Mřížka tabulky 3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41">
    <w:name w:val="Mřížka tabulky 4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katabulky51">
    <w:name w:val="Mřížka tabulky 5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61">
    <w:name w:val="Mřížka tabulky 6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71">
    <w:name w:val="Mřížka tabulky 71"/>
    <w:basedOn w:val="Normlntabulka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Mkatabulky81">
    <w:name w:val="Mřížka tabulky 8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1">
    <w:name w:val="Tabulkový seznam 1"/>
    <w:basedOn w:val="Normlntabulka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2">
    <w:name w:val="Tabulkový seznam 2"/>
    <w:basedOn w:val="Normlntabulka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3">
    <w:name w:val="Tabulkový seznam 3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4">
    <w:name w:val="Tabulkový seznam 4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ulkovseznam5">
    <w:name w:val="Tabulkový seznam 5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ovseznam6">
    <w:name w:val="Tabulkový seznam 6"/>
    <w:basedOn w:val="Normlntabulka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Tabulkovseznam7">
    <w:name w:val="Tabulkový seznam 7"/>
    <w:basedOn w:val="Normlntabulka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ulkovseznam8">
    <w:name w:val="Tabulkový seznam 8"/>
    <w:basedOn w:val="Normlntabulka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Seznamcitac1">
    <w:name w:val="Seznam citací1"/>
    <w:basedOn w:val="Normln"/>
    <w:next w:val="Normln"/>
    <w:uiPriority w:val="99"/>
    <w:semiHidden/>
    <w:unhideWhenUsed/>
    <w:pPr>
      <w:spacing w:after="0"/>
      <w:ind w:left="220" w:hanging="220"/>
    </w:pPr>
  </w:style>
  <w:style w:type="paragraph" w:customStyle="1" w:styleId="Seznamobrzk1">
    <w:name w:val="Seznam obrázků1"/>
    <w:basedOn w:val="Normln"/>
    <w:next w:val="Normln"/>
    <w:uiPriority w:val="99"/>
    <w:semiHidden/>
    <w:unhideWhenUsed/>
    <w:pPr>
      <w:spacing w:after="0"/>
    </w:pPr>
  </w:style>
  <w:style w:type="table" w:customStyle="1" w:styleId="Profesionlntabulka1">
    <w:name w:val="Profesionální tabulka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Jednoduchtabulka11">
    <w:name w:val="Jednoduch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Jednoduchtabulka21">
    <w:name w:val="Jednoduchá tabulka 21"/>
    <w:basedOn w:val="Normlntabulka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Jednoduchtabulka31">
    <w:name w:val="Jednoduch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ulkastlumenmibarvami11">
    <w:name w:val="Tabulka s tlumenými barvami 11"/>
    <w:basedOn w:val="Normlntabulka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ulkastlumenmibarvami21">
    <w:name w:val="Tabulka s tlumenými barvami 21"/>
    <w:basedOn w:val="Normlntabulka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Motivtabulky1">
    <w:name w:val="Motiv tabulky1"/>
    <w:basedOn w:val="Normlntabulka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ebovtabulka11">
    <w:name w:val="Webová tabulka 1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ovtabulka21">
    <w:name w:val="Webová tabulka 2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ovtabulka31">
    <w:name w:val="Webová tabulka 31"/>
    <w:basedOn w:val="Normlntabulka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zev1">
    <w:name w:val="Název1"/>
    <w:basedOn w:val="Normln"/>
    <w:next w:val="Normln"/>
    <w:link w:val="Znaknzvu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Znaknzvu">
    <w:name w:val="Znak názvu"/>
    <w:basedOn w:val="Standardnpsmoodstavce"/>
    <w:link w:val="Nzev1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customStyle="1" w:styleId="Nadpisobsahu1">
    <w:name w:val="Nadpis obsahu1"/>
    <w:basedOn w:val="Normln"/>
    <w:next w:val="Normln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Obsah11">
    <w:name w:val="Obsah 11"/>
    <w:basedOn w:val="Normln"/>
    <w:next w:val="Normln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Obsah21">
    <w:name w:val="Obsah 21"/>
    <w:basedOn w:val="Normln"/>
    <w:next w:val="Normln"/>
    <w:autoRedefine/>
    <w:uiPriority w:val="39"/>
    <w:unhideWhenUsed/>
    <w:pPr>
      <w:spacing w:after="100"/>
      <w:ind w:left="220"/>
    </w:pPr>
  </w:style>
  <w:style w:type="paragraph" w:customStyle="1" w:styleId="Obsah31">
    <w:name w:val="Obsah 31"/>
    <w:basedOn w:val="Normln"/>
    <w:next w:val="Normln"/>
    <w:autoRedefine/>
    <w:uiPriority w:val="39"/>
    <w:semiHidden/>
    <w:unhideWhenUsed/>
    <w:pPr>
      <w:spacing w:after="100"/>
      <w:ind w:left="440"/>
    </w:pPr>
  </w:style>
  <w:style w:type="paragraph" w:customStyle="1" w:styleId="Obsah41">
    <w:name w:val="Obsah 41"/>
    <w:basedOn w:val="Normln"/>
    <w:next w:val="Normln"/>
    <w:autoRedefine/>
    <w:uiPriority w:val="39"/>
    <w:semiHidden/>
    <w:unhideWhenUsed/>
    <w:pPr>
      <w:spacing w:after="100"/>
      <w:ind w:left="660"/>
    </w:pPr>
  </w:style>
  <w:style w:type="paragraph" w:customStyle="1" w:styleId="Obsah51">
    <w:name w:val="Obsah 51"/>
    <w:basedOn w:val="Normln"/>
    <w:next w:val="Normln"/>
    <w:autoRedefine/>
    <w:uiPriority w:val="39"/>
    <w:semiHidden/>
    <w:unhideWhenUsed/>
    <w:pPr>
      <w:spacing w:after="100"/>
      <w:ind w:left="880"/>
    </w:pPr>
  </w:style>
  <w:style w:type="paragraph" w:customStyle="1" w:styleId="Obsah61">
    <w:name w:val="Obsah 61"/>
    <w:basedOn w:val="Normln"/>
    <w:next w:val="Normln"/>
    <w:autoRedefine/>
    <w:uiPriority w:val="39"/>
    <w:semiHidden/>
    <w:unhideWhenUsed/>
    <w:pPr>
      <w:spacing w:after="100"/>
      <w:ind w:left="1100"/>
    </w:pPr>
  </w:style>
  <w:style w:type="paragraph" w:customStyle="1" w:styleId="Obsah71">
    <w:name w:val="Obsah 71"/>
    <w:basedOn w:val="Normln"/>
    <w:next w:val="Normln"/>
    <w:autoRedefine/>
    <w:uiPriority w:val="39"/>
    <w:semiHidden/>
    <w:unhideWhenUsed/>
    <w:pPr>
      <w:spacing w:after="100"/>
      <w:ind w:left="1320"/>
    </w:pPr>
  </w:style>
  <w:style w:type="paragraph" w:customStyle="1" w:styleId="Obsah81">
    <w:name w:val="Obsah 81"/>
    <w:basedOn w:val="Normln"/>
    <w:next w:val="Normln"/>
    <w:autoRedefine/>
    <w:uiPriority w:val="39"/>
    <w:semiHidden/>
    <w:unhideWhenUsed/>
    <w:pPr>
      <w:spacing w:after="100"/>
      <w:ind w:left="1540"/>
    </w:pPr>
  </w:style>
  <w:style w:type="paragraph" w:customStyle="1" w:styleId="Obsah91">
    <w:name w:val="Obsah 91"/>
    <w:basedOn w:val="Normln"/>
    <w:next w:val="Normln"/>
    <w:autoRedefine/>
    <w:uiPriority w:val="39"/>
    <w:semiHidden/>
    <w:unhideWhenUsed/>
    <w:pPr>
      <w:spacing w:after="100"/>
      <w:ind w:left="1760"/>
    </w:pPr>
  </w:style>
  <w:style w:type="paragraph" w:customStyle="1" w:styleId="Nadpisobsahu2">
    <w:name w:val="Nadpis obsahu2"/>
    <w:basedOn w:val="Nadpis11"/>
    <w:next w:val="Normln"/>
    <w:uiPriority w:val="39"/>
    <w:unhideWhenUsed/>
    <w:qFormat/>
    <w:pPr>
      <w:outlineLvl w:val="9"/>
    </w:pPr>
  </w:style>
  <w:style w:type="character" w:customStyle="1" w:styleId="Znakbezmezer">
    <w:name w:val="Znak bez mezer"/>
    <w:basedOn w:val="Standardnpsmoodstavce"/>
    <w:link w:val="Bezmezer1"/>
    <w:uiPriority w:val="1"/>
  </w:style>
  <w:style w:type="paragraph" w:customStyle="1" w:styleId="Zhlavtabulky">
    <w:name w:val="Záhlaví tabulky"/>
    <w:basedOn w:val="Normln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exttabulkydesetinnslo">
    <w:name w:val="Text tabulky – desetinné číslo"/>
    <w:basedOn w:val="Normln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ntabulka">
    <w:name w:val="Finanční tabulka"/>
    <w:basedOn w:val="Normlntabulka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Vronzprva">
    <w:name w:val="Výroční zpráva"/>
    <w:uiPriority w:val="99"/>
    <w:pPr>
      <w:numPr>
        <w:numId w:val="18"/>
      </w:numPr>
    </w:pPr>
  </w:style>
  <w:style w:type="paragraph" w:customStyle="1" w:styleId="Resum">
    <w:name w:val="Resumé"/>
    <w:basedOn w:val="Normln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tabulky">
    <w:name w:val="Text tabulky"/>
    <w:basedOn w:val="Normln"/>
    <w:uiPriority w:val="9"/>
    <w:qFormat/>
    <w:pPr>
      <w:spacing w:before="60" w:after="60" w:line="240" w:lineRule="auto"/>
      <w:ind w:left="144" w:right="144"/>
    </w:pPr>
  </w:style>
  <w:style w:type="paragraph" w:customStyle="1" w:styleId="Obrcenzhlavtabulky">
    <w:name w:val="Obrácené záhlaví tabulky"/>
    <w:basedOn w:val="Normln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Stnovanzhlav">
    <w:name w:val="Stínované záhlaví"/>
    <w:basedOn w:val="Normln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Zhlav">
    <w:name w:val="header"/>
    <w:basedOn w:val="Normln"/>
    <w:link w:val="ZhlavChar"/>
    <w:uiPriority w:val="99"/>
    <w:unhideWhenUsed/>
    <w:rsid w:val="009C1E3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C1E35"/>
    <w:rPr>
      <w:kern w:val="20"/>
    </w:rPr>
  </w:style>
  <w:style w:type="paragraph" w:styleId="Zpat">
    <w:name w:val="footer"/>
    <w:basedOn w:val="Normln"/>
    <w:link w:val="ZpatChar"/>
    <w:uiPriority w:val="99"/>
    <w:unhideWhenUsed/>
    <w:rsid w:val="009C1E3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C1E35"/>
    <w:rPr>
      <w:kern w:val="20"/>
    </w:rPr>
  </w:style>
  <w:style w:type="character" w:customStyle="1" w:styleId="Nadpis1Char">
    <w:name w:val="Nadpis 1 Char"/>
    <w:basedOn w:val="Standardnpsmoodstavce"/>
    <w:link w:val="Nadpis1"/>
    <w:rsid w:val="009C1E35"/>
    <w:rPr>
      <w:rFonts w:asciiTheme="majorHAnsi" w:eastAsiaTheme="majorEastAsia" w:hAnsiTheme="majorHAnsi" w:cstheme="majorBidi"/>
      <w:color w:val="577188" w:themeColor="accent1" w:themeShade="BF"/>
      <w:kern w:val="20"/>
      <w:sz w:val="32"/>
      <w:szCs w:val="32"/>
    </w:rPr>
  </w:style>
  <w:style w:type="paragraph" w:styleId="Nadpisobsahu">
    <w:name w:val="TOC Heading"/>
    <w:aliases w:val="Nadpis poznámky v textu"/>
    <w:basedOn w:val="Nadpis1"/>
    <w:next w:val="Normln"/>
    <w:uiPriority w:val="39"/>
    <w:unhideWhenUsed/>
    <w:qFormat/>
    <w:rsid w:val="009C1E35"/>
    <w:pPr>
      <w:spacing w:before="480" w:line="276" w:lineRule="auto"/>
      <w:outlineLvl w:val="9"/>
    </w:pPr>
    <w:rPr>
      <w:b/>
      <w:bCs/>
      <w:kern w:val="0"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unhideWhenUsed/>
    <w:rsid w:val="009C1E35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C1E35"/>
    <w:pPr>
      <w:spacing w:after="100"/>
      <w:ind w:left="200"/>
    </w:pPr>
  </w:style>
  <w:style w:type="character" w:styleId="Hypertextovodkaz">
    <w:name w:val="Hyperlink"/>
    <w:basedOn w:val="Standardnpsmoodstavce"/>
    <w:uiPriority w:val="99"/>
    <w:unhideWhenUsed/>
    <w:rsid w:val="009C1E35"/>
    <w:rPr>
      <w:color w:val="646464" w:themeColor="hyperlink"/>
      <w:u w:val="single"/>
    </w:rPr>
  </w:style>
  <w:style w:type="character" w:styleId="Zstupntext">
    <w:name w:val="Placeholder Text"/>
    <w:basedOn w:val="Standardnpsmoodstavce"/>
    <w:uiPriority w:val="99"/>
    <w:semiHidden/>
    <w:rsid w:val="009C1E35"/>
    <w:rPr>
      <w:color w:val="808080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25F0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25F0B"/>
    <w:rPr>
      <w:rFonts w:ascii="Tahoma" w:hAnsi="Tahoma" w:cs="Tahoma"/>
      <w:kern w:val="20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387701"/>
    <w:pPr>
      <w:spacing w:before="0" w:after="0" w:line="240" w:lineRule="auto"/>
    </w:p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387701"/>
    <w:rPr>
      <w:kern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3877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dek\AppData\Roaming\Microsoft\Templates\V&#253;ro&#269;n&#237;%20zpr&#225;va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2014</PublishDate>
  <Abstract>Západočeská univerzita v Plzni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587C09-B63A-4677-9239-8BFF5937C7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A1B99EF0-2FAC-4EFD-8082-4158DFDB8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Výroční zpráva</Template>
  <TotalTime>135</TotalTime>
  <Pages>8</Pages>
  <Words>1332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Simulátor OS</vt:lpstr>
    </vt:vector>
  </TitlesOfParts>
  <Company>domov</Company>
  <LinksUpToDate>false</LinksUpToDate>
  <CharactersWithSpaces>8912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Simulátor OS</dc:title>
  <dc:creator>Radek Bouda</dc:creator>
  <cp:lastModifiedBy>FenicMac</cp:lastModifiedBy>
  <cp:revision>14</cp:revision>
  <dcterms:created xsi:type="dcterms:W3CDTF">2014-12-05T04:49:00Z</dcterms:created>
  <dcterms:modified xsi:type="dcterms:W3CDTF">2014-12-05T19:25:00Z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